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9BD" w:rsidRDefault="00F649BD"/>
    <w:p w:rsidR="00E43B7F" w:rsidRPr="00E43B7F" w:rsidRDefault="00E43B7F">
      <w:pPr>
        <w:rPr>
          <w:b/>
        </w:rPr>
      </w:pPr>
      <w:r>
        <w:rPr>
          <w:b/>
        </w:rPr>
        <w:t xml:space="preserve">Informações do Documento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2970"/>
      </w:tblGrid>
      <w:tr w:rsidR="00EB4473" w:rsidTr="00EB4473">
        <w:tc>
          <w:tcPr>
            <w:tcW w:w="1413" w:type="dxa"/>
          </w:tcPr>
          <w:p w:rsidR="00EB4473" w:rsidRPr="00EB4473" w:rsidRDefault="00EB4473">
            <w:pPr>
              <w:rPr>
                <w:b/>
              </w:rPr>
            </w:pPr>
            <w:r>
              <w:rPr>
                <w:b/>
              </w:rPr>
              <w:t xml:space="preserve">Código </w:t>
            </w:r>
          </w:p>
        </w:tc>
        <w:tc>
          <w:tcPr>
            <w:tcW w:w="4111" w:type="dxa"/>
          </w:tcPr>
          <w:p w:rsidR="00EB4473" w:rsidRPr="00EB4473" w:rsidRDefault="00EB4473">
            <w:pPr>
              <w:rPr>
                <w:b/>
              </w:rPr>
            </w:pPr>
            <w:r w:rsidRPr="00EB4473">
              <w:rPr>
                <w:b/>
              </w:rPr>
              <w:t>Nome do Documento</w:t>
            </w:r>
          </w:p>
        </w:tc>
        <w:tc>
          <w:tcPr>
            <w:tcW w:w="2970" w:type="dxa"/>
          </w:tcPr>
          <w:p w:rsidR="00EB4473" w:rsidRPr="00EB4473" w:rsidRDefault="00EB4473">
            <w:pPr>
              <w:rPr>
                <w:b/>
              </w:rPr>
            </w:pPr>
            <w:r w:rsidRPr="00EB4473">
              <w:rPr>
                <w:b/>
              </w:rPr>
              <w:t>Analista</w:t>
            </w:r>
          </w:p>
        </w:tc>
      </w:tr>
      <w:tr w:rsidR="00EB4473" w:rsidTr="00E43B7F">
        <w:tc>
          <w:tcPr>
            <w:tcW w:w="1413" w:type="dxa"/>
            <w:vAlign w:val="center"/>
          </w:tcPr>
          <w:p w:rsidR="00EB4473" w:rsidRPr="00EB4473" w:rsidRDefault="00EB4473" w:rsidP="00E43B7F">
            <w:pPr>
              <w:jc w:val="center"/>
              <w:rPr>
                <w:rFonts w:ascii="Arial Black" w:hAnsi="Arial Black"/>
                <w:b/>
                <w:sz w:val="32"/>
              </w:rPr>
            </w:pPr>
            <w:r>
              <w:rPr>
                <w:rFonts w:ascii="Arial Black" w:hAnsi="Arial Black"/>
                <w:b/>
                <w:sz w:val="32"/>
              </w:rPr>
              <w:t>R001</w:t>
            </w:r>
          </w:p>
        </w:tc>
        <w:tc>
          <w:tcPr>
            <w:tcW w:w="4111" w:type="dxa"/>
          </w:tcPr>
          <w:p w:rsidR="00EB4473" w:rsidRPr="00EB4473" w:rsidRDefault="00210FB8">
            <w:pPr>
              <w:rPr>
                <w:rFonts w:ascii="Arial Black" w:hAnsi="Arial Black"/>
                <w:b/>
                <w:sz w:val="32"/>
              </w:rPr>
            </w:pPr>
            <w:r>
              <w:rPr>
                <w:rFonts w:ascii="Arial Black" w:hAnsi="Arial Black"/>
                <w:b/>
                <w:sz w:val="32"/>
              </w:rPr>
              <w:t>Supervisório – Controle de temperatura – balcão de resfriados</w:t>
            </w:r>
          </w:p>
        </w:tc>
        <w:tc>
          <w:tcPr>
            <w:tcW w:w="2970" w:type="dxa"/>
            <w:vAlign w:val="center"/>
          </w:tcPr>
          <w:p w:rsidR="00EB4473" w:rsidRPr="00EB4473" w:rsidRDefault="00EB4473" w:rsidP="00EB4473">
            <w:pPr>
              <w:jc w:val="center"/>
              <w:rPr>
                <w:b/>
              </w:rPr>
            </w:pPr>
            <w:r w:rsidRPr="00EB4473">
              <w:rPr>
                <w:b/>
              </w:rPr>
              <w:t>Giovani Stefani</w:t>
            </w:r>
          </w:p>
        </w:tc>
      </w:tr>
    </w:tbl>
    <w:p w:rsidR="00CF1578" w:rsidRDefault="00CF1578"/>
    <w:p w:rsidR="00E43B7F" w:rsidRPr="00E43B7F" w:rsidRDefault="00E43B7F">
      <w:pPr>
        <w:rPr>
          <w:b/>
        </w:rPr>
      </w:pPr>
      <w:r w:rsidRPr="00E43B7F">
        <w:rPr>
          <w:b/>
        </w:rPr>
        <w:t>Alterações no documento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2"/>
        <w:gridCol w:w="1559"/>
        <w:gridCol w:w="1553"/>
      </w:tblGrid>
      <w:tr w:rsidR="00E43B7F" w:rsidTr="00E43B7F">
        <w:tc>
          <w:tcPr>
            <w:tcW w:w="5382" w:type="dxa"/>
            <w:vAlign w:val="center"/>
          </w:tcPr>
          <w:p w:rsidR="00E43B7F" w:rsidRPr="00E43B7F" w:rsidRDefault="00E43B7F" w:rsidP="00E43B7F">
            <w:pPr>
              <w:jc w:val="center"/>
              <w:rPr>
                <w:b/>
              </w:rPr>
            </w:pPr>
            <w:r w:rsidRPr="00E43B7F">
              <w:rPr>
                <w:b/>
              </w:rPr>
              <w:t>Descrição</w:t>
            </w:r>
          </w:p>
        </w:tc>
        <w:tc>
          <w:tcPr>
            <w:tcW w:w="1559" w:type="dxa"/>
            <w:vAlign w:val="center"/>
          </w:tcPr>
          <w:p w:rsidR="00E43B7F" w:rsidRPr="00E43B7F" w:rsidRDefault="00E43B7F" w:rsidP="00E43B7F">
            <w:pPr>
              <w:jc w:val="center"/>
              <w:rPr>
                <w:b/>
              </w:rPr>
            </w:pPr>
            <w:r w:rsidRPr="00E43B7F">
              <w:rPr>
                <w:b/>
              </w:rPr>
              <w:t>Data</w:t>
            </w:r>
          </w:p>
        </w:tc>
        <w:tc>
          <w:tcPr>
            <w:tcW w:w="1553" w:type="dxa"/>
            <w:vAlign w:val="center"/>
          </w:tcPr>
          <w:p w:rsidR="00E43B7F" w:rsidRPr="00E43B7F" w:rsidRDefault="00E43B7F" w:rsidP="00E43B7F">
            <w:pPr>
              <w:jc w:val="center"/>
              <w:rPr>
                <w:b/>
              </w:rPr>
            </w:pPr>
            <w:r w:rsidRPr="00E43B7F">
              <w:rPr>
                <w:b/>
              </w:rPr>
              <w:t>Analista</w:t>
            </w:r>
          </w:p>
        </w:tc>
      </w:tr>
      <w:tr w:rsidR="00A8317B" w:rsidTr="00E43B7F">
        <w:tc>
          <w:tcPr>
            <w:tcW w:w="5382" w:type="dxa"/>
            <w:vAlign w:val="center"/>
          </w:tcPr>
          <w:p w:rsidR="00A8317B" w:rsidRPr="00A8317B" w:rsidRDefault="00A8317B" w:rsidP="00A8317B">
            <w:pPr>
              <w:jc w:val="both"/>
            </w:pPr>
            <w:r>
              <w:t>Criação do documento</w:t>
            </w:r>
          </w:p>
        </w:tc>
        <w:tc>
          <w:tcPr>
            <w:tcW w:w="1559" w:type="dxa"/>
            <w:vAlign w:val="center"/>
          </w:tcPr>
          <w:p w:rsidR="00A8317B" w:rsidRPr="00E43B7F" w:rsidRDefault="00A8317B" w:rsidP="00E43B7F">
            <w:pPr>
              <w:jc w:val="center"/>
              <w:rPr>
                <w:b/>
              </w:rPr>
            </w:pPr>
            <w:r>
              <w:rPr>
                <w:b/>
              </w:rPr>
              <w:t>28/12/2016</w:t>
            </w:r>
          </w:p>
        </w:tc>
        <w:tc>
          <w:tcPr>
            <w:tcW w:w="1553" w:type="dxa"/>
            <w:vAlign w:val="center"/>
          </w:tcPr>
          <w:p w:rsidR="00A8317B" w:rsidRPr="00E43B7F" w:rsidRDefault="00A8317B" w:rsidP="00E43B7F">
            <w:pPr>
              <w:jc w:val="center"/>
              <w:rPr>
                <w:b/>
              </w:rPr>
            </w:pPr>
            <w:r>
              <w:rPr>
                <w:b/>
              </w:rPr>
              <w:t>Giovani</w:t>
            </w:r>
          </w:p>
        </w:tc>
      </w:tr>
      <w:tr w:rsidR="00E43B7F" w:rsidTr="00E43B7F">
        <w:tc>
          <w:tcPr>
            <w:tcW w:w="5382" w:type="dxa"/>
          </w:tcPr>
          <w:p w:rsidR="00E43B7F" w:rsidRDefault="00A8317B">
            <w:r>
              <w:t xml:space="preserve">Adicionado configurações do drive </w:t>
            </w:r>
          </w:p>
        </w:tc>
        <w:tc>
          <w:tcPr>
            <w:tcW w:w="1559" w:type="dxa"/>
          </w:tcPr>
          <w:p w:rsidR="00E43B7F" w:rsidRDefault="00A8317B">
            <w:r>
              <w:t>10/01/2017</w:t>
            </w:r>
          </w:p>
        </w:tc>
        <w:tc>
          <w:tcPr>
            <w:tcW w:w="1553" w:type="dxa"/>
          </w:tcPr>
          <w:p w:rsidR="00E43B7F" w:rsidRDefault="00A8317B">
            <w:r>
              <w:t>Giovani</w:t>
            </w:r>
          </w:p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</w:tbl>
    <w:p w:rsidR="00EB4473" w:rsidRDefault="00EB4473"/>
    <w:p w:rsidR="00EB4473" w:rsidRDefault="00EB4473"/>
    <w:p w:rsidR="00EB4473" w:rsidRDefault="00EB4473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Pr="00210FB8" w:rsidRDefault="00210FB8" w:rsidP="00210FB8">
      <w:pPr>
        <w:pStyle w:val="PargrafodaLista"/>
        <w:numPr>
          <w:ilvl w:val="0"/>
          <w:numId w:val="1"/>
        </w:numPr>
        <w:rPr>
          <w:rStyle w:val="Forte"/>
          <w:b w:val="0"/>
          <w:bCs w:val="0"/>
        </w:rPr>
      </w:pPr>
      <w:r>
        <w:rPr>
          <w:rStyle w:val="Forte"/>
        </w:rPr>
        <w:t>Função da Aplicação</w:t>
      </w:r>
    </w:p>
    <w:p w:rsidR="00210FB8" w:rsidRDefault="00210FB8" w:rsidP="00210FB8">
      <w:pPr>
        <w:jc w:val="both"/>
      </w:pPr>
      <w:r>
        <w:t>A aplicação tem por finalidade controlar a temperatura dos balcões de resfriados.</w:t>
      </w:r>
    </w:p>
    <w:p w:rsidR="004E7380" w:rsidRPr="004E7380" w:rsidRDefault="004E7380" w:rsidP="004E7380">
      <w:pPr>
        <w:pStyle w:val="PargrafodaLista"/>
        <w:numPr>
          <w:ilvl w:val="0"/>
          <w:numId w:val="1"/>
        </w:numPr>
        <w:jc w:val="both"/>
        <w:rPr>
          <w:b/>
        </w:rPr>
      </w:pPr>
      <w:r w:rsidRPr="004E7380">
        <w:rPr>
          <w:b/>
        </w:rPr>
        <w:t>Tipo de Comunicação</w:t>
      </w:r>
    </w:p>
    <w:p w:rsidR="004E7380" w:rsidRDefault="004A650B" w:rsidP="004E7380">
      <w:pPr>
        <w:jc w:val="both"/>
      </w:pPr>
      <w:r>
        <w:t>Será utilizado conversor de serial para wireless e de wireless para ethernet.</w:t>
      </w:r>
    </w:p>
    <w:p w:rsidR="00210FB8" w:rsidRPr="00210FB8" w:rsidRDefault="00210FB8" w:rsidP="00210FB8">
      <w:pPr>
        <w:pStyle w:val="PargrafodaLista"/>
        <w:numPr>
          <w:ilvl w:val="0"/>
          <w:numId w:val="1"/>
        </w:numPr>
        <w:jc w:val="both"/>
      </w:pPr>
      <w:r>
        <w:rPr>
          <w:b/>
        </w:rPr>
        <w:t>Mapeamento de Tags.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5"/>
        <w:gridCol w:w="863"/>
        <w:gridCol w:w="2664"/>
        <w:gridCol w:w="2353"/>
        <w:gridCol w:w="1849"/>
      </w:tblGrid>
      <w:tr w:rsidR="00BD56DC" w:rsidTr="0086011A">
        <w:tc>
          <w:tcPr>
            <w:tcW w:w="765" w:type="dxa"/>
          </w:tcPr>
          <w:p w:rsidR="00BD56DC" w:rsidRDefault="00BD56DC" w:rsidP="00210FB8">
            <w:pPr>
              <w:jc w:val="both"/>
            </w:pPr>
            <w:r>
              <w:t>TAG</w:t>
            </w:r>
          </w:p>
        </w:tc>
        <w:tc>
          <w:tcPr>
            <w:tcW w:w="863" w:type="dxa"/>
          </w:tcPr>
          <w:p w:rsidR="00BD56DC" w:rsidRDefault="00BD56DC" w:rsidP="00210FB8">
            <w:pPr>
              <w:jc w:val="both"/>
            </w:pPr>
            <w:r>
              <w:t>CAREL</w:t>
            </w:r>
          </w:p>
        </w:tc>
        <w:tc>
          <w:tcPr>
            <w:tcW w:w="2664" w:type="dxa"/>
          </w:tcPr>
          <w:p w:rsidR="00BD56DC" w:rsidRDefault="00BD56DC" w:rsidP="00210FB8">
            <w:pPr>
              <w:jc w:val="both"/>
            </w:pPr>
            <w:r>
              <w:t xml:space="preserve">Função </w:t>
            </w:r>
          </w:p>
        </w:tc>
        <w:tc>
          <w:tcPr>
            <w:tcW w:w="2353" w:type="dxa"/>
          </w:tcPr>
          <w:p w:rsidR="00BD56DC" w:rsidRDefault="00BD56DC" w:rsidP="00210FB8">
            <w:pPr>
              <w:jc w:val="both"/>
            </w:pPr>
            <w:r>
              <w:t>Descrição</w:t>
            </w:r>
          </w:p>
        </w:tc>
        <w:tc>
          <w:tcPr>
            <w:tcW w:w="1849" w:type="dxa"/>
          </w:tcPr>
          <w:p w:rsidR="00BD56DC" w:rsidRDefault="00BD56DC" w:rsidP="00210FB8">
            <w:pPr>
              <w:jc w:val="both"/>
            </w:pPr>
            <w:r>
              <w:t>Tipo de Dado (carel)</w:t>
            </w:r>
          </w:p>
        </w:tc>
      </w:tr>
      <w:tr w:rsidR="00BD56DC" w:rsidTr="0086011A">
        <w:tc>
          <w:tcPr>
            <w:tcW w:w="765" w:type="dxa"/>
          </w:tcPr>
          <w:p w:rsidR="00BD56DC" w:rsidRDefault="00BD56DC" w:rsidP="00210FB8">
            <w:pPr>
              <w:jc w:val="both"/>
            </w:pPr>
            <w:r>
              <w:t>4</w:t>
            </w:r>
          </w:p>
        </w:tc>
        <w:tc>
          <w:tcPr>
            <w:tcW w:w="863" w:type="dxa"/>
          </w:tcPr>
          <w:p w:rsidR="00BD56DC" w:rsidRDefault="00DD62B3" w:rsidP="00210FB8">
            <w:pPr>
              <w:jc w:val="both"/>
            </w:pPr>
            <w:r>
              <w:t>ST1</w:t>
            </w:r>
          </w:p>
        </w:tc>
        <w:tc>
          <w:tcPr>
            <w:tcW w:w="2664" w:type="dxa"/>
          </w:tcPr>
          <w:p w:rsidR="00BD56DC" w:rsidRDefault="00BD56DC" w:rsidP="00210FB8">
            <w:pPr>
              <w:jc w:val="both"/>
            </w:pPr>
            <w:r>
              <w:t>Set point temperatura</w:t>
            </w:r>
            <w:r w:rsidR="0086011A">
              <w:t xml:space="preserve"> 1</w:t>
            </w:r>
          </w:p>
        </w:tc>
        <w:tc>
          <w:tcPr>
            <w:tcW w:w="2353" w:type="dxa"/>
          </w:tcPr>
          <w:p w:rsidR="00BD56DC" w:rsidRDefault="0086011A" w:rsidP="00210FB8">
            <w:pPr>
              <w:jc w:val="both"/>
            </w:pPr>
            <w:bookmarkStart w:id="0" w:name="OLE_LINK9"/>
            <w:bookmarkStart w:id="1" w:name="OLE_LINK10"/>
            <w:r>
              <w:t>Set point sensor</w:t>
            </w:r>
            <w:bookmarkEnd w:id="0"/>
            <w:bookmarkEnd w:id="1"/>
            <w:r>
              <w:t xml:space="preserve"> 1</w:t>
            </w:r>
          </w:p>
        </w:tc>
        <w:tc>
          <w:tcPr>
            <w:tcW w:w="1849" w:type="dxa"/>
          </w:tcPr>
          <w:p w:rsidR="00BD56DC" w:rsidRDefault="00BD56DC" w:rsidP="00210FB8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6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P1</w:t>
            </w:r>
          </w:p>
        </w:tc>
        <w:tc>
          <w:tcPr>
            <w:tcW w:w="2664" w:type="dxa"/>
          </w:tcPr>
          <w:p w:rsidR="0086011A" w:rsidRPr="004565EC" w:rsidRDefault="0086011A" w:rsidP="0086011A">
            <w:pPr>
              <w:jc w:val="both"/>
              <w:rPr>
                <w:u w:val="single"/>
              </w:rPr>
            </w:pPr>
            <w:r>
              <w:t>Set Point do Diferencial</w:t>
            </w:r>
            <w:r w:rsidR="004565EC">
              <w:t xml:space="preserve"> 1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  <w:r>
              <w:t>Ajuste da variação da temperatura para acionamento.</w:t>
            </w: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120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C13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Tipo de sensor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Integer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11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P14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Offset sensor 1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  <w:r>
              <w:t>Ajuste do range de leitura sensor 1</w:t>
            </w: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12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P15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 xml:space="preserve">Offset sensor 2 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  <w:r>
              <w:t>Ajuste do range de leitura sensor 2</w:t>
            </w: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122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C19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Função do sensor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Integer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19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P25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Temp. Baixa sensor 1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20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P26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Temp. Alta sensor 1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31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P31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Temp. Baixa sensor 2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32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P32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Temp. Alta sensor 2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158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C52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Função do Display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  <w:r>
              <w:t>O que vai ser mostrado no display</w:t>
            </w: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Integer(I)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170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P70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Habilita tipo de operação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  <w:bookmarkStart w:id="2" w:name="OLE_LINK5"/>
            <w:bookmarkStart w:id="3" w:name="OLE_LINK6"/>
            <w:r>
              <w:t>Para calendário ou não</w:t>
            </w:r>
            <w:bookmarkEnd w:id="2"/>
            <w:bookmarkEnd w:id="3"/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Integer(I)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57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bookmarkStart w:id="4" w:name="OLE_LINK1"/>
            <w:bookmarkStart w:id="5" w:name="OLE_LINK2"/>
            <w:r>
              <w:t>Reset de Alarme</w:t>
            </w:r>
            <w:bookmarkStart w:id="6" w:name="_GoBack"/>
            <w:bookmarkEnd w:id="4"/>
            <w:bookmarkEnd w:id="5"/>
            <w:bookmarkEnd w:id="6"/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Bit (D)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227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bookmarkStart w:id="7" w:name="OLE_LINK3"/>
            <w:bookmarkStart w:id="8" w:name="OLE_LINK4"/>
            <w:r>
              <w:t>Status de saída 1</w:t>
            </w:r>
            <w:bookmarkEnd w:id="7"/>
            <w:bookmarkEnd w:id="8"/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  <w:r>
              <w:t>Ligado=100 desligado = 0</w:t>
            </w: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Integer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Temperatura sensor 1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3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Temperatura sensor 2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Word (A)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56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Alarme de sensor com erro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Bit (D)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206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tON=D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Dia para ligar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Integer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207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tON=H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Hora para ligar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Integer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208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tON=N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Minuto para ligar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Integer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lastRenderedPageBreak/>
              <w:t>209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bookmarkStart w:id="9" w:name="OLE_LINK7"/>
            <w:bookmarkStart w:id="10" w:name="OLE_LINK8"/>
            <w:r>
              <w:t>tOFF=d</w:t>
            </w:r>
            <w:bookmarkEnd w:id="9"/>
            <w:bookmarkEnd w:id="10"/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Dia para desligar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Integer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210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tOFF=h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Hora para desligar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Integer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211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  <w:r>
              <w:t>tOFF=n</w:t>
            </w: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Minuto para desligar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Integer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101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Ajuste do ano no relógio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Integer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102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Ajuste do mês no relógio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Integer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103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F659CE" w:rsidP="0086011A">
            <w:pPr>
              <w:jc w:val="both"/>
            </w:pPr>
            <w:r>
              <w:t>Ajuste do dia do</w:t>
            </w:r>
            <w:r w:rsidR="0086011A">
              <w:t xml:space="preserve"> </w:t>
            </w:r>
            <w:r>
              <w:t xml:space="preserve">mês </w:t>
            </w:r>
            <w:r w:rsidR="0086011A">
              <w:t>no relógio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Integer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104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F659CE" w:rsidP="00F659CE">
            <w:pPr>
              <w:jc w:val="both"/>
            </w:pPr>
            <w:r>
              <w:t>Ajuste do dia da</w:t>
            </w:r>
            <w:r w:rsidR="0086011A">
              <w:t xml:space="preserve"> </w:t>
            </w:r>
            <w:r>
              <w:t>Semana</w:t>
            </w:r>
            <w:r w:rsidR="0086011A">
              <w:t xml:space="preserve"> no relógio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Integer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105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Ajuste da hora no relógio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Integer (I)</w:t>
            </w:r>
          </w:p>
        </w:tc>
      </w:tr>
      <w:tr w:rsidR="0086011A" w:rsidTr="0086011A">
        <w:tc>
          <w:tcPr>
            <w:tcW w:w="765" w:type="dxa"/>
          </w:tcPr>
          <w:p w:rsidR="0086011A" w:rsidRDefault="0086011A" w:rsidP="0086011A">
            <w:pPr>
              <w:jc w:val="both"/>
            </w:pPr>
            <w:r>
              <w:t>106</w:t>
            </w:r>
          </w:p>
        </w:tc>
        <w:tc>
          <w:tcPr>
            <w:tcW w:w="86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2664" w:type="dxa"/>
          </w:tcPr>
          <w:p w:rsidR="0086011A" w:rsidRDefault="0086011A" w:rsidP="0086011A">
            <w:pPr>
              <w:jc w:val="both"/>
            </w:pPr>
            <w:r>
              <w:t>Ajuste do minuto no relógio</w:t>
            </w:r>
          </w:p>
        </w:tc>
        <w:tc>
          <w:tcPr>
            <w:tcW w:w="2353" w:type="dxa"/>
          </w:tcPr>
          <w:p w:rsidR="0086011A" w:rsidRDefault="0086011A" w:rsidP="0086011A">
            <w:pPr>
              <w:jc w:val="both"/>
            </w:pPr>
          </w:p>
        </w:tc>
        <w:tc>
          <w:tcPr>
            <w:tcW w:w="1849" w:type="dxa"/>
          </w:tcPr>
          <w:p w:rsidR="0086011A" w:rsidRDefault="0086011A" w:rsidP="0086011A">
            <w:pPr>
              <w:jc w:val="both"/>
            </w:pPr>
            <w:r>
              <w:t>Integer (I)</w:t>
            </w:r>
          </w:p>
        </w:tc>
      </w:tr>
    </w:tbl>
    <w:p w:rsidR="00210FB8" w:rsidRDefault="00210FB8" w:rsidP="00210FB8">
      <w:pPr>
        <w:jc w:val="both"/>
      </w:pPr>
    </w:p>
    <w:p w:rsidR="00EB49C2" w:rsidRDefault="00EB49C2" w:rsidP="00EB49C2">
      <w:pPr>
        <w:jc w:val="both"/>
      </w:pPr>
    </w:p>
    <w:p w:rsidR="00EB49C2" w:rsidRDefault="00AD4FF2" w:rsidP="00B40BE4">
      <w:pPr>
        <w:pStyle w:val="PargrafodaLista"/>
        <w:numPr>
          <w:ilvl w:val="0"/>
          <w:numId w:val="1"/>
        </w:numPr>
        <w:jc w:val="both"/>
      </w:pPr>
      <w:r>
        <w:t>Configuração de conexão Modbus do Carel:</w:t>
      </w:r>
    </w:p>
    <w:p w:rsidR="00AD4FF2" w:rsidRDefault="00AD4FF2" w:rsidP="00AD4FF2">
      <w:pPr>
        <w:jc w:val="both"/>
      </w:pPr>
    </w:p>
    <w:p w:rsidR="00AD4FF2" w:rsidRDefault="00AD4FF2" w:rsidP="00AD4FF2">
      <w:pPr>
        <w:pStyle w:val="PargrafodaLista"/>
        <w:numPr>
          <w:ilvl w:val="0"/>
          <w:numId w:val="2"/>
        </w:numPr>
        <w:jc w:val="both"/>
      </w:pPr>
      <w:r>
        <w:t>Baud rate: 19200;</w:t>
      </w:r>
    </w:p>
    <w:p w:rsidR="00AD4FF2" w:rsidRDefault="00AD4FF2" w:rsidP="00AD4FF2">
      <w:pPr>
        <w:pStyle w:val="PargrafodaLista"/>
        <w:numPr>
          <w:ilvl w:val="0"/>
          <w:numId w:val="2"/>
        </w:numPr>
        <w:jc w:val="both"/>
      </w:pPr>
      <w:r>
        <w:t>Data bits: 8;</w:t>
      </w:r>
    </w:p>
    <w:p w:rsidR="00AD4FF2" w:rsidRDefault="00AD4FF2" w:rsidP="00AD4FF2">
      <w:pPr>
        <w:pStyle w:val="PargrafodaLista"/>
        <w:numPr>
          <w:ilvl w:val="0"/>
          <w:numId w:val="2"/>
        </w:numPr>
        <w:jc w:val="both"/>
      </w:pPr>
      <w:r>
        <w:t>Parity: none (disable);</w:t>
      </w:r>
    </w:p>
    <w:p w:rsidR="00AD4FF2" w:rsidRDefault="00AD4FF2" w:rsidP="00AD4FF2">
      <w:pPr>
        <w:pStyle w:val="PargrafodaLista"/>
        <w:numPr>
          <w:ilvl w:val="0"/>
          <w:numId w:val="2"/>
        </w:numPr>
        <w:jc w:val="both"/>
      </w:pPr>
      <w:r>
        <w:t>Stop bits: 2;</w:t>
      </w:r>
    </w:p>
    <w:p w:rsidR="00AD4FF2" w:rsidRDefault="00AD4FF2" w:rsidP="00AD4FF2">
      <w:pPr>
        <w:pStyle w:val="PargrafodaLista"/>
        <w:numPr>
          <w:ilvl w:val="0"/>
          <w:numId w:val="2"/>
        </w:numPr>
        <w:jc w:val="both"/>
      </w:pPr>
      <w:r>
        <w:t>Start bits:1;</w:t>
      </w:r>
    </w:p>
    <w:p w:rsidR="00AD4FF2" w:rsidRDefault="00AD4FF2" w:rsidP="00AD4FF2">
      <w:pPr>
        <w:jc w:val="both"/>
      </w:pPr>
    </w:p>
    <w:p w:rsidR="00B40BE4" w:rsidRDefault="0058780B" w:rsidP="0058780B">
      <w:pPr>
        <w:pStyle w:val="PargrafodaLista"/>
        <w:numPr>
          <w:ilvl w:val="0"/>
          <w:numId w:val="1"/>
        </w:numPr>
        <w:jc w:val="both"/>
      </w:pPr>
      <w:r>
        <w:t xml:space="preserve">Requisitos </w:t>
      </w:r>
    </w:p>
    <w:p w:rsidR="0058780B" w:rsidRDefault="0058780B" w:rsidP="0058780B">
      <w:pPr>
        <w:pStyle w:val="PargrafodaLista"/>
        <w:numPr>
          <w:ilvl w:val="0"/>
          <w:numId w:val="3"/>
        </w:numPr>
        <w:jc w:val="both"/>
      </w:pPr>
      <w:r>
        <w:t>Temperatura do espeto: Se temperatura menor que 25ºc deve aparecer “Desconectado” no display, se não a temperatura.</w:t>
      </w:r>
      <w:r w:rsidR="008876DD">
        <w:t xml:space="preserve">  Se temperatura espeto mairo que 25 ºC gravar no banco.</w:t>
      </w:r>
    </w:p>
    <w:p w:rsidR="008876DD" w:rsidRDefault="008876DD" w:rsidP="0058780B">
      <w:pPr>
        <w:pStyle w:val="PargrafodaLista"/>
        <w:numPr>
          <w:ilvl w:val="0"/>
          <w:numId w:val="3"/>
        </w:numPr>
        <w:jc w:val="both"/>
      </w:pPr>
    </w:p>
    <w:p w:rsidR="0058780B" w:rsidRDefault="0058780B" w:rsidP="008876DD">
      <w:pPr>
        <w:pStyle w:val="PargrafodaLista"/>
        <w:jc w:val="both"/>
      </w:pPr>
    </w:p>
    <w:p w:rsidR="00B40BE4" w:rsidRDefault="00B40BE4" w:rsidP="00B40BE4">
      <w:pPr>
        <w:jc w:val="both"/>
      </w:pPr>
    </w:p>
    <w:p w:rsidR="00B4280B" w:rsidRDefault="00B4280B" w:rsidP="00B40BE4">
      <w:pPr>
        <w:jc w:val="both"/>
      </w:pPr>
    </w:p>
    <w:p w:rsidR="00B4280B" w:rsidRDefault="00625B84" w:rsidP="00B40BE4">
      <w:pPr>
        <w:jc w:val="both"/>
      </w:pPr>
      <w:r w:rsidRPr="00625B84">
        <w:t>(65536 - XCBalcaoQuente.Fonte.XOSetPointAlarmeTempBaixa)/10</w:t>
      </w:r>
    </w:p>
    <w:p w:rsidR="00B4280B" w:rsidRDefault="00B4280B" w:rsidP="00B40BE4">
      <w:pPr>
        <w:jc w:val="both"/>
      </w:pPr>
    </w:p>
    <w:p w:rsidR="00B4280B" w:rsidRDefault="00B4280B" w:rsidP="00B40BE4">
      <w:pPr>
        <w:jc w:val="both"/>
      </w:pPr>
    </w:p>
    <w:p w:rsidR="00B4280B" w:rsidRDefault="00B4280B" w:rsidP="00B40BE4">
      <w:pPr>
        <w:jc w:val="both"/>
      </w:pPr>
    </w:p>
    <w:p w:rsidR="00B4280B" w:rsidRDefault="00B4280B" w:rsidP="00B40BE4">
      <w:pPr>
        <w:jc w:val="both"/>
      </w:pPr>
    </w:p>
    <w:p w:rsidR="00B4280B" w:rsidRDefault="00B4280B" w:rsidP="00B40BE4">
      <w:pPr>
        <w:jc w:val="both"/>
      </w:pPr>
    </w:p>
    <w:p w:rsidR="00B4280B" w:rsidRPr="00EB49C2" w:rsidRDefault="00B4280B" w:rsidP="00B40BE4">
      <w:pPr>
        <w:jc w:val="both"/>
      </w:pPr>
    </w:p>
    <w:p w:rsidR="00EB49C2" w:rsidRDefault="00193244" w:rsidP="0058780B">
      <w:pPr>
        <w:pStyle w:val="PargrafodaLista"/>
        <w:numPr>
          <w:ilvl w:val="0"/>
          <w:numId w:val="1"/>
        </w:numPr>
      </w:pPr>
      <w:r>
        <w:t>Objetos da Aplicação</w:t>
      </w:r>
    </w:p>
    <w:p w:rsidR="00193244" w:rsidRDefault="00193244" w:rsidP="00193244"/>
    <w:p w:rsidR="00193244" w:rsidRPr="002A78F4" w:rsidRDefault="002A78F4" w:rsidP="00193244">
      <w:pPr>
        <w:pStyle w:val="PargrafodaLista"/>
        <w:numPr>
          <w:ilvl w:val="0"/>
          <w:numId w:val="5"/>
        </w:numPr>
        <w:rPr>
          <w:b/>
        </w:rPr>
      </w:pPr>
      <w:r w:rsidRPr="002A78F4">
        <w:rPr>
          <w:b/>
        </w:rPr>
        <w:t>XObjects</w:t>
      </w:r>
    </w:p>
    <w:p w:rsidR="002A78F4" w:rsidRDefault="006A7A88" w:rsidP="002A78F4">
      <w:pPr>
        <w:rPr>
          <w:b/>
        </w:rPr>
      </w:pPr>
      <w:r w:rsidRPr="006A7A88">
        <w:rPr>
          <w:b/>
        </w:rPr>
        <w:t>XOBalcaoQuente</w:t>
      </w:r>
    </w:p>
    <w:p w:rsidR="006A7A88" w:rsidRDefault="006A7A88" w:rsidP="002A78F4">
      <w:r w:rsidRPr="00990348">
        <w:rPr>
          <w:b/>
        </w:rPr>
        <w:t>Propriedades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9"/>
        <w:gridCol w:w="964"/>
        <w:gridCol w:w="4671"/>
      </w:tblGrid>
      <w:tr w:rsidR="006A7A88" w:rsidTr="006A7A88">
        <w:tc>
          <w:tcPr>
            <w:tcW w:w="2859" w:type="dxa"/>
          </w:tcPr>
          <w:p w:rsidR="006A7A88" w:rsidRDefault="006A7A88" w:rsidP="006A7A88">
            <w:r>
              <w:t>Nome</w:t>
            </w:r>
          </w:p>
        </w:tc>
        <w:tc>
          <w:tcPr>
            <w:tcW w:w="964" w:type="dxa"/>
          </w:tcPr>
          <w:p w:rsidR="006A7A88" w:rsidRDefault="006A7A88" w:rsidP="006A7A88">
            <w:r>
              <w:t>Tipo</w:t>
            </w:r>
          </w:p>
        </w:tc>
        <w:tc>
          <w:tcPr>
            <w:tcW w:w="4671" w:type="dxa"/>
          </w:tcPr>
          <w:p w:rsidR="006A7A88" w:rsidRDefault="006A7A88" w:rsidP="006A7A88">
            <w:r>
              <w:t>Texto de Ajuda</w:t>
            </w:r>
          </w:p>
        </w:tc>
      </w:tr>
      <w:tr w:rsidR="006A7A88" w:rsidTr="006A7A88">
        <w:tc>
          <w:tcPr>
            <w:tcW w:w="2859" w:type="dxa"/>
          </w:tcPr>
          <w:p w:rsidR="006A7A88" w:rsidRDefault="006A7A88" w:rsidP="006A7A88">
            <w:r w:rsidRPr="006A7A88">
              <w:t>XOTempInterna</w:t>
            </w:r>
          </w:p>
        </w:tc>
        <w:tc>
          <w:tcPr>
            <w:tcW w:w="964" w:type="dxa"/>
          </w:tcPr>
          <w:p w:rsidR="006A7A88" w:rsidRDefault="006A7A88" w:rsidP="006A7A88">
            <w:r>
              <w:t>Double</w:t>
            </w:r>
          </w:p>
        </w:tc>
        <w:tc>
          <w:tcPr>
            <w:tcW w:w="4671" w:type="dxa"/>
          </w:tcPr>
          <w:p w:rsidR="006A7A88" w:rsidRDefault="006A7A88" w:rsidP="006A7A88">
            <w:r>
              <w:t>Temperatura Interna do balcão</w:t>
            </w:r>
          </w:p>
        </w:tc>
      </w:tr>
      <w:tr w:rsidR="006A7A88" w:rsidTr="006A7A88">
        <w:tc>
          <w:tcPr>
            <w:tcW w:w="2859" w:type="dxa"/>
          </w:tcPr>
          <w:p w:rsidR="006A7A88" w:rsidRDefault="006A7A88" w:rsidP="006A7A88">
            <w:r w:rsidRPr="006A7A88">
              <w:t>XOSetPointTempInterna</w:t>
            </w:r>
          </w:p>
        </w:tc>
        <w:tc>
          <w:tcPr>
            <w:tcW w:w="964" w:type="dxa"/>
          </w:tcPr>
          <w:p w:rsidR="006A7A88" w:rsidRDefault="006A7A88" w:rsidP="006A7A88">
            <w:r>
              <w:t>Double</w:t>
            </w:r>
          </w:p>
        </w:tc>
        <w:tc>
          <w:tcPr>
            <w:tcW w:w="4671" w:type="dxa"/>
          </w:tcPr>
          <w:p w:rsidR="006A7A88" w:rsidRDefault="006A7A88" w:rsidP="006A7A88">
            <w:r w:rsidRPr="006A7A88">
              <w:t>Set Point Temperatura Interna</w:t>
            </w:r>
          </w:p>
        </w:tc>
      </w:tr>
      <w:tr w:rsidR="006A7A88" w:rsidTr="006A7A88">
        <w:tc>
          <w:tcPr>
            <w:tcW w:w="2859" w:type="dxa"/>
          </w:tcPr>
          <w:p w:rsidR="006A7A88" w:rsidRDefault="006A7A88" w:rsidP="006A7A88">
            <w:r w:rsidRPr="006A7A88">
              <w:t>XOSetPointAlarmeTempAlta</w:t>
            </w:r>
          </w:p>
        </w:tc>
        <w:tc>
          <w:tcPr>
            <w:tcW w:w="964" w:type="dxa"/>
          </w:tcPr>
          <w:p w:rsidR="006A7A88" w:rsidRDefault="006A7A88" w:rsidP="006A7A88">
            <w:r>
              <w:t>Double</w:t>
            </w:r>
          </w:p>
        </w:tc>
        <w:tc>
          <w:tcPr>
            <w:tcW w:w="4671" w:type="dxa"/>
          </w:tcPr>
          <w:p w:rsidR="006A7A88" w:rsidRDefault="006A7A88" w:rsidP="006A7A88">
            <w:r w:rsidRPr="006A7A88">
              <w:t>Set Point alarme para Temperatura Interna Alta</w:t>
            </w:r>
          </w:p>
        </w:tc>
      </w:tr>
      <w:tr w:rsidR="006A7A88" w:rsidTr="006A7A88">
        <w:tc>
          <w:tcPr>
            <w:tcW w:w="2859" w:type="dxa"/>
          </w:tcPr>
          <w:p w:rsidR="006A7A88" w:rsidRPr="006A7A88" w:rsidRDefault="006A7A88" w:rsidP="006A7A88">
            <w:r w:rsidRPr="006A7A88">
              <w:t>XOSetPointAlarmeTempBaixa</w:t>
            </w:r>
          </w:p>
        </w:tc>
        <w:tc>
          <w:tcPr>
            <w:tcW w:w="964" w:type="dxa"/>
          </w:tcPr>
          <w:p w:rsidR="006A7A88" w:rsidRDefault="006A7A88" w:rsidP="006A7A88">
            <w:r>
              <w:t>Double</w:t>
            </w:r>
          </w:p>
        </w:tc>
        <w:tc>
          <w:tcPr>
            <w:tcW w:w="4671" w:type="dxa"/>
          </w:tcPr>
          <w:p w:rsidR="006A7A88" w:rsidRDefault="006A7A88" w:rsidP="006A7A88">
            <w:r w:rsidRPr="006A7A88">
              <w:t>Set Point alarme para Temperatura Interna Baixa</w:t>
            </w:r>
          </w:p>
        </w:tc>
      </w:tr>
    </w:tbl>
    <w:p w:rsidR="006A7A88" w:rsidRPr="006A7A88" w:rsidRDefault="006A7A88" w:rsidP="006A7A88"/>
    <w:p w:rsidR="002A78F4" w:rsidRDefault="002A78F4" w:rsidP="002A78F4"/>
    <w:p w:rsidR="002A78F4" w:rsidRDefault="0025340E" w:rsidP="002A78F4">
      <w:pPr>
        <w:rPr>
          <w:b/>
        </w:rPr>
      </w:pPr>
      <w:r w:rsidRPr="0025340E">
        <w:rPr>
          <w:b/>
        </w:rPr>
        <w:t>XOConfigAvancado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9"/>
        <w:gridCol w:w="964"/>
        <w:gridCol w:w="4671"/>
      </w:tblGrid>
      <w:tr w:rsidR="0025340E" w:rsidTr="00D56782">
        <w:tc>
          <w:tcPr>
            <w:tcW w:w="2859" w:type="dxa"/>
          </w:tcPr>
          <w:p w:rsidR="0025340E" w:rsidRDefault="0025340E" w:rsidP="00D56782">
            <w:r>
              <w:t>Nome</w:t>
            </w:r>
          </w:p>
        </w:tc>
        <w:tc>
          <w:tcPr>
            <w:tcW w:w="964" w:type="dxa"/>
          </w:tcPr>
          <w:p w:rsidR="0025340E" w:rsidRDefault="0025340E" w:rsidP="00D56782">
            <w:r>
              <w:t>Tipo</w:t>
            </w:r>
          </w:p>
        </w:tc>
        <w:tc>
          <w:tcPr>
            <w:tcW w:w="4671" w:type="dxa"/>
          </w:tcPr>
          <w:p w:rsidR="0025340E" w:rsidRDefault="0025340E" w:rsidP="00D56782">
            <w:r>
              <w:t>Texto de Ajuda</w:t>
            </w:r>
          </w:p>
        </w:tc>
      </w:tr>
      <w:tr w:rsidR="0025340E" w:rsidTr="00D56782">
        <w:tc>
          <w:tcPr>
            <w:tcW w:w="2859" w:type="dxa"/>
          </w:tcPr>
          <w:p w:rsidR="0025340E" w:rsidRDefault="0025340E" w:rsidP="00D56782">
            <w:r w:rsidRPr="006A7A88">
              <w:t>XOTempInterna</w:t>
            </w:r>
          </w:p>
        </w:tc>
        <w:tc>
          <w:tcPr>
            <w:tcW w:w="964" w:type="dxa"/>
          </w:tcPr>
          <w:p w:rsidR="0025340E" w:rsidRDefault="0025340E" w:rsidP="00D56782">
            <w:r>
              <w:t>Double</w:t>
            </w:r>
          </w:p>
        </w:tc>
        <w:tc>
          <w:tcPr>
            <w:tcW w:w="4671" w:type="dxa"/>
          </w:tcPr>
          <w:p w:rsidR="0025340E" w:rsidRDefault="0025340E" w:rsidP="00D56782">
            <w:r>
              <w:t>Temperatura Interna do balcão</w:t>
            </w:r>
          </w:p>
        </w:tc>
      </w:tr>
      <w:tr w:rsidR="0025340E" w:rsidTr="00D56782">
        <w:tc>
          <w:tcPr>
            <w:tcW w:w="2859" w:type="dxa"/>
          </w:tcPr>
          <w:p w:rsidR="0025340E" w:rsidRDefault="0025340E" w:rsidP="00D56782">
            <w:r w:rsidRPr="006A7A88">
              <w:t>XOSetPointTempInterna</w:t>
            </w:r>
          </w:p>
        </w:tc>
        <w:tc>
          <w:tcPr>
            <w:tcW w:w="964" w:type="dxa"/>
          </w:tcPr>
          <w:p w:rsidR="0025340E" w:rsidRDefault="0025340E" w:rsidP="00D56782">
            <w:r>
              <w:t>Double</w:t>
            </w:r>
          </w:p>
        </w:tc>
        <w:tc>
          <w:tcPr>
            <w:tcW w:w="4671" w:type="dxa"/>
          </w:tcPr>
          <w:p w:rsidR="0025340E" w:rsidRDefault="0025340E" w:rsidP="00D56782">
            <w:r w:rsidRPr="006A7A88">
              <w:t>Set Point Temperatura Interna</w:t>
            </w:r>
          </w:p>
        </w:tc>
      </w:tr>
      <w:tr w:rsidR="0025340E" w:rsidTr="00D56782">
        <w:tc>
          <w:tcPr>
            <w:tcW w:w="2859" w:type="dxa"/>
          </w:tcPr>
          <w:p w:rsidR="0025340E" w:rsidRDefault="0025340E" w:rsidP="00D56782">
            <w:r w:rsidRPr="006A7A88">
              <w:t>XOSetPointAlarmeTempAlta</w:t>
            </w:r>
          </w:p>
        </w:tc>
        <w:tc>
          <w:tcPr>
            <w:tcW w:w="964" w:type="dxa"/>
          </w:tcPr>
          <w:p w:rsidR="0025340E" w:rsidRDefault="0025340E" w:rsidP="00D56782">
            <w:r>
              <w:t>Double</w:t>
            </w:r>
          </w:p>
        </w:tc>
        <w:tc>
          <w:tcPr>
            <w:tcW w:w="4671" w:type="dxa"/>
          </w:tcPr>
          <w:p w:rsidR="0025340E" w:rsidRDefault="0025340E" w:rsidP="00D56782">
            <w:r w:rsidRPr="006A7A88">
              <w:t>Set Point alarme para Temperatura Interna Alta</w:t>
            </w:r>
          </w:p>
        </w:tc>
      </w:tr>
      <w:tr w:rsidR="0025340E" w:rsidTr="00D56782">
        <w:tc>
          <w:tcPr>
            <w:tcW w:w="2859" w:type="dxa"/>
          </w:tcPr>
          <w:p w:rsidR="0025340E" w:rsidRPr="006A7A88" w:rsidRDefault="0025340E" w:rsidP="00D56782">
            <w:r w:rsidRPr="006A7A88">
              <w:t>XOSetPointAlarmeTempBaixa</w:t>
            </w:r>
          </w:p>
        </w:tc>
        <w:tc>
          <w:tcPr>
            <w:tcW w:w="964" w:type="dxa"/>
          </w:tcPr>
          <w:p w:rsidR="0025340E" w:rsidRDefault="0025340E" w:rsidP="00D56782">
            <w:r>
              <w:t>Double</w:t>
            </w:r>
          </w:p>
        </w:tc>
        <w:tc>
          <w:tcPr>
            <w:tcW w:w="4671" w:type="dxa"/>
          </w:tcPr>
          <w:p w:rsidR="0025340E" w:rsidRDefault="0025340E" w:rsidP="00D56782">
            <w:r w:rsidRPr="006A7A88">
              <w:t>Set Point alarme para Temperatura Interna Baixa</w:t>
            </w:r>
          </w:p>
        </w:tc>
      </w:tr>
    </w:tbl>
    <w:p w:rsidR="0025340E" w:rsidRPr="0025340E" w:rsidRDefault="0025340E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F1378C" w:rsidRDefault="00F1378C" w:rsidP="002A78F4"/>
    <w:p w:rsidR="002A78F4" w:rsidRDefault="002A78F4" w:rsidP="002A78F4">
      <w:pPr>
        <w:pStyle w:val="PargrafodaLista"/>
        <w:numPr>
          <w:ilvl w:val="0"/>
          <w:numId w:val="5"/>
        </w:numPr>
        <w:rPr>
          <w:b/>
        </w:rPr>
      </w:pPr>
      <w:r w:rsidRPr="002A78F4">
        <w:rPr>
          <w:b/>
        </w:rPr>
        <w:t>XControl</w:t>
      </w:r>
    </w:p>
    <w:p w:rsidR="00F1378C" w:rsidRDefault="00F1378C" w:rsidP="00F1378C">
      <w:pPr>
        <w:rPr>
          <w:b/>
        </w:rPr>
      </w:pPr>
      <w:r>
        <w:rPr>
          <w:b/>
        </w:rPr>
        <w:t>XCBalcaoQuente</w:t>
      </w:r>
    </w:p>
    <w:p w:rsidR="00F1378C" w:rsidRDefault="00F1378C" w:rsidP="00F1378C">
      <w:pPr>
        <w:rPr>
          <w:b/>
        </w:rPr>
      </w:pPr>
      <w:r>
        <w:rPr>
          <w:b/>
        </w:rPr>
        <w:t>Tela:</w:t>
      </w:r>
    </w:p>
    <w:p w:rsidR="00F1378C" w:rsidRDefault="00F1378C" w:rsidP="00F1378C">
      <w:r>
        <w:rPr>
          <w:noProof/>
          <w:lang w:eastAsia="pt-BR"/>
        </w:rPr>
        <w:drawing>
          <wp:inline distT="0" distB="0" distL="0" distR="0" wp14:anchorId="266C2472" wp14:editId="42E4322F">
            <wp:extent cx="3386667" cy="4505341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1031" cy="45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8C" w:rsidRDefault="00F1378C" w:rsidP="00F1378C"/>
    <w:p w:rsidR="00F1378C" w:rsidRPr="00F1378C" w:rsidRDefault="00F1378C" w:rsidP="00F1378C">
      <w:pPr>
        <w:rPr>
          <w:b/>
        </w:rPr>
      </w:pPr>
      <w:r w:rsidRPr="00F1378C">
        <w:rPr>
          <w:b/>
        </w:rPr>
        <w:t>Objetos de Tela</w:t>
      </w:r>
      <w:r>
        <w:rPr>
          <w:b/>
        </w:rPr>
        <w:t>:</w:t>
      </w:r>
    </w:p>
    <w:p w:rsidR="007051C0" w:rsidRDefault="00F1378C" w:rsidP="007051C0">
      <w:pPr>
        <w:pStyle w:val="PargrafodaLista"/>
        <w:numPr>
          <w:ilvl w:val="0"/>
          <w:numId w:val="7"/>
        </w:numPr>
      </w:pPr>
      <w:r>
        <w:t>Imagem do balcão</w:t>
      </w:r>
      <w:r w:rsidR="007051C0">
        <w:t xml:space="preserve"> </w:t>
      </w:r>
    </w:p>
    <w:p w:rsidR="007051C0" w:rsidRDefault="007051C0" w:rsidP="007051C0">
      <w:pPr>
        <w:pStyle w:val="PargrafodaLista"/>
        <w:numPr>
          <w:ilvl w:val="1"/>
          <w:numId w:val="7"/>
        </w:numPr>
      </w:pPr>
      <w:r>
        <w:t>nome:</w:t>
      </w:r>
      <w:r w:rsidRPr="007051C0">
        <w:t xml:space="preserve"> FiguraBalcaoQuente</w:t>
      </w:r>
      <w:r w:rsidR="00F1378C">
        <w:t>;</w:t>
      </w:r>
    </w:p>
    <w:p w:rsidR="007051C0" w:rsidRDefault="007051C0" w:rsidP="007051C0">
      <w:pPr>
        <w:pStyle w:val="PargrafodaLista"/>
        <w:numPr>
          <w:ilvl w:val="0"/>
          <w:numId w:val="7"/>
        </w:numPr>
      </w:pPr>
      <w:r>
        <w:t xml:space="preserve">Lable Temp. Interna </w:t>
      </w:r>
    </w:p>
    <w:p w:rsidR="00F1378C" w:rsidRDefault="007051C0" w:rsidP="007051C0">
      <w:pPr>
        <w:pStyle w:val="PargrafodaLista"/>
        <w:numPr>
          <w:ilvl w:val="1"/>
          <w:numId w:val="7"/>
        </w:numPr>
      </w:pPr>
      <w:r>
        <w:t xml:space="preserve">nome: </w:t>
      </w:r>
      <w:r w:rsidRPr="007051C0">
        <w:t>Txt_Temp. Interna</w:t>
      </w:r>
      <w:r>
        <w:t>;</w:t>
      </w:r>
    </w:p>
    <w:p w:rsidR="007051C0" w:rsidRDefault="007051C0" w:rsidP="007051C0">
      <w:pPr>
        <w:pStyle w:val="PargrafodaLista"/>
        <w:numPr>
          <w:ilvl w:val="1"/>
          <w:numId w:val="7"/>
        </w:numPr>
      </w:pPr>
      <w:r>
        <w:t>Tamanho da Fonte: 5;</w:t>
      </w:r>
    </w:p>
    <w:p w:rsidR="007051C0" w:rsidRDefault="007051C0" w:rsidP="007051C0">
      <w:pPr>
        <w:pStyle w:val="PargrafodaLista"/>
        <w:numPr>
          <w:ilvl w:val="0"/>
          <w:numId w:val="7"/>
        </w:numPr>
      </w:pPr>
      <w:r>
        <w:t xml:space="preserve">Display Temperatura Interna </w:t>
      </w:r>
    </w:p>
    <w:p w:rsidR="007051C0" w:rsidRDefault="007051C0" w:rsidP="007051C0">
      <w:pPr>
        <w:pStyle w:val="PargrafodaLista"/>
        <w:numPr>
          <w:ilvl w:val="1"/>
          <w:numId w:val="7"/>
        </w:numPr>
      </w:pPr>
      <w:r>
        <w:t xml:space="preserve">nome: </w:t>
      </w:r>
      <w:r w:rsidRPr="007051C0">
        <w:t>DisplayTempInt</w:t>
      </w:r>
      <w:r>
        <w:t>;</w:t>
      </w:r>
    </w:p>
    <w:p w:rsidR="007051C0" w:rsidRDefault="007051C0" w:rsidP="007051C0">
      <w:pPr>
        <w:pStyle w:val="PargrafodaLista"/>
        <w:numPr>
          <w:ilvl w:val="1"/>
          <w:numId w:val="7"/>
        </w:numPr>
      </w:pPr>
      <w:r>
        <w:t>Tamanho da Fonte: 8;</w:t>
      </w:r>
    </w:p>
    <w:p w:rsidR="007051C0" w:rsidRDefault="007051C0" w:rsidP="007051C0">
      <w:pPr>
        <w:pStyle w:val="PargrafodaLista"/>
        <w:numPr>
          <w:ilvl w:val="0"/>
          <w:numId w:val="7"/>
        </w:numPr>
      </w:pPr>
      <w:r>
        <w:t>Lable Set Point da Temperatura</w:t>
      </w:r>
    </w:p>
    <w:p w:rsidR="007051C0" w:rsidRDefault="007051C0" w:rsidP="007051C0">
      <w:pPr>
        <w:pStyle w:val="PargrafodaLista"/>
        <w:numPr>
          <w:ilvl w:val="1"/>
          <w:numId w:val="7"/>
        </w:numPr>
      </w:pPr>
      <w:r>
        <w:t xml:space="preserve">Nome: </w:t>
      </w:r>
      <w:r w:rsidRPr="007051C0">
        <w:t>txt_setpoint</w:t>
      </w:r>
      <w:r>
        <w:t>;</w:t>
      </w:r>
    </w:p>
    <w:p w:rsidR="00ED5D50" w:rsidRDefault="00ED5D50" w:rsidP="007051C0">
      <w:pPr>
        <w:pStyle w:val="PargrafodaLista"/>
        <w:numPr>
          <w:ilvl w:val="1"/>
          <w:numId w:val="7"/>
        </w:numPr>
      </w:pPr>
      <w:r>
        <w:t>Tamanho da Fonte: 5;</w:t>
      </w:r>
    </w:p>
    <w:p w:rsidR="00ED5D50" w:rsidRDefault="00301EEC" w:rsidP="00ED5D50">
      <w:pPr>
        <w:pStyle w:val="PargrafodaLista"/>
        <w:numPr>
          <w:ilvl w:val="0"/>
          <w:numId w:val="7"/>
        </w:numPr>
      </w:pPr>
      <w:r>
        <w:lastRenderedPageBreak/>
        <w:t xml:space="preserve">Display </w:t>
      </w:r>
      <w:r w:rsidR="00ED5D50">
        <w:t>SetPoint Temperatura Interna</w:t>
      </w:r>
    </w:p>
    <w:p w:rsidR="00ED5D50" w:rsidRDefault="00ED5D50" w:rsidP="00ED5D50">
      <w:pPr>
        <w:pStyle w:val="PargrafodaLista"/>
        <w:numPr>
          <w:ilvl w:val="1"/>
          <w:numId w:val="7"/>
        </w:numPr>
      </w:pPr>
      <w:r>
        <w:t xml:space="preserve">Nome: </w:t>
      </w:r>
      <w:r w:rsidRPr="00ED5D50">
        <w:t>DisplaySetPoint</w:t>
      </w:r>
      <w:r>
        <w:t>;</w:t>
      </w:r>
    </w:p>
    <w:p w:rsidR="00ED5D50" w:rsidRDefault="00ED5D50" w:rsidP="00ED5D50">
      <w:pPr>
        <w:pStyle w:val="PargrafodaLista"/>
        <w:numPr>
          <w:ilvl w:val="1"/>
          <w:numId w:val="7"/>
        </w:numPr>
      </w:pPr>
      <w:r>
        <w:t>Tamanho da Fonte: 8;</w:t>
      </w:r>
    </w:p>
    <w:p w:rsidR="00ED5D50" w:rsidRDefault="00ED5D50" w:rsidP="00ED5D50">
      <w:pPr>
        <w:pStyle w:val="PargrafodaLista"/>
        <w:numPr>
          <w:ilvl w:val="0"/>
          <w:numId w:val="7"/>
        </w:numPr>
      </w:pPr>
      <w:r>
        <w:t>Label Set Point Alarme 1</w:t>
      </w:r>
    </w:p>
    <w:p w:rsidR="00ED5D50" w:rsidRDefault="00ED5D50" w:rsidP="00ED5D50">
      <w:pPr>
        <w:pStyle w:val="PargrafodaLista"/>
        <w:numPr>
          <w:ilvl w:val="1"/>
          <w:numId w:val="7"/>
        </w:numPr>
      </w:pPr>
      <w:r>
        <w:t xml:space="preserve">Nome: </w:t>
      </w:r>
      <w:r w:rsidRPr="00ED5D50">
        <w:t>txt_setpointAlarme1</w:t>
      </w:r>
      <w:r>
        <w:t>;</w:t>
      </w:r>
    </w:p>
    <w:p w:rsidR="00ED5D50" w:rsidRDefault="00ED5D50" w:rsidP="00ED5D50">
      <w:pPr>
        <w:pStyle w:val="PargrafodaLista"/>
        <w:numPr>
          <w:ilvl w:val="1"/>
          <w:numId w:val="7"/>
        </w:numPr>
      </w:pPr>
      <w:r>
        <w:t>Tamanho da Fonte: 5;</w:t>
      </w:r>
    </w:p>
    <w:p w:rsidR="00ED5D50" w:rsidRDefault="00ED5D50" w:rsidP="00ED5D50">
      <w:pPr>
        <w:pStyle w:val="PargrafodaLista"/>
        <w:numPr>
          <w:ilvl w:val="0"/>
          <w:numId w:val="7"/>
        </w:numPr>
      </w:pPr>
      <w:r>
        <w:t>Label Set Point Alarme 2</w:t>
      </w:r>
    </w:p>
    <w:p w:rsidR="00ED5D50" w:rsidRDefault="00ED5D50" w:rsidP="00ED5D50">
      <w:pPr>
        <w:pStyle w:val="PargrafodaLista"/>
        <w:numPr>
          <w:ilvl w:val="1"/>
          <w:numId w:val="7"/>
        </w:numPr>
      </w:pPr>
      <w:r>
        <w:t>Nome: txt_setpointAlarme2;</w:t>
      </w:r>
    </w:p>
    <w:p w:rsidR="00ED5D50" w:rsidRDefault="00ED5D50" w:rsidP="00ED5D50">
      <w:pPr>
        <w:pStyle w:val="PargrafodaLista"/>
        <w:numPr>
          <w:ilvl w:val="1"/>
          <w:numId w:val="7"/>
        </w:numPr>
      </w:pPr>
      <w:r>
        <w:t>Tamanho da Fonte: 5;</w:t>
      </w:r>
    </w:p>
    <w:p w:rsidR="00BC7A39" w:rsidRDefault="00BC7A39" w:rsidP="00BC7A39">
      <w:pPr>
        <w:pStyle w:val="PargrafodaLista"/>
        <w:numPr>
          <w:ilvl w:val="0"/>
          <w:numId w:val="7"/>
        </w:numPr>
      </w:pPr>
      <w:r>
        <w:t>Label Set Point</w:t>
      </w:r>
      <w:r w:rsidR="00301EEC">
        <w:t xml:space="preserve"> Alarme Baixo</w:t>
      </w:r>
    </w:p>
    <w:p w:rsidR="00301EEC" w:rsidRDefault="00301EEC" w:rsidP="00301EEC">
      <w:pPr>
        <w:pStyle w:val="PargrafodaLista"/>
        <w:numPr>
          <w:ilvl w:val="1"/>
          <w:numId w:val="7"/>
        </w:numPr>
      </w:pPr>
      <w:r>
        <w:t xml:space="preserve">Nome: </w:t>
      </w:r>
      <w:r w:rsidRPr="00301EEC">
        <w:t>txtsetpointBaixa</w:t>
      </w:r>
      <w:r>
        <w:t>;</w:t>
      </w:r>
    </w:p>
    <w:p w:rsidR="00301EEC" w:rsidRDefault="00301EEC" w:rsidP="00301EEC">
      <w:pPr>
        <w:pStyle w:val="PargrafodaLista"/>
        <w:numPr>
          <w:ilvl w:val="1"/>
          <w:numId w:val="7"/>
        </w:numPr>
      </w:pPr>
      <w:r>
        <w:t>Tamanho da Fonte: 5;</w:t>
      </w:r>
    </w:p>
    <w:p w:rsidR="00301EEC" w:rsidRDefault="00301EEC" w:rsidP="00301EEC">
      <w:pPr>
        <w:pStyle w:val="PargrafodaLista"/>
        <w:numPr>
          <w:ilvl w:val="0"/>
          <w:numId w:val="7"/>
        </w:numPr>
      </w:pPr>
      <w:r>
        <w:t>Display SetPoint Alarme de Temperatura Baixa</w:t>
      </w:r>
    </w:p>
    <w:p w:rsidR="00301EEC" w:rsidRDefault="00301EEC" w:rsidP="00301EEC">
      <w:pPr>
        <w:pStyle w:val="PargrafodaLista"/>
        <w:numPr>
          <w:ilvl w:val="1"/>
          <w:numId w:val="7"/>
        </w:numPr>
      </w:pPr>
      <w:r>
        <w:t xml:space="preserve">Nome: </w:t>
      </w:r>
      <w:r w:rsidRPr="00301EEC">
        <w:t>DisplaySetPointBaixa</w:t>
      </w:r>
      <w:r>
        <w:t>;</w:t>
      </w:r>
    </w:p>
    <w:p w:rsidR="00301EEC" w:rsidRDefault="00301EEC" w:rsidP="00301EEC">
      <w:pPr>
        <w:pStyle w:val="PargrafodaLista"/>
        <w:numPr>
          <w:ilvl w:val="1"/>
          <w:numId w:val="7"/>
        </w:numPr>
      </w:pPr>
      <w:r>
        <w:t>Tamanho da Fonte: 8;</w:t>
      </w:r>
    </w:p>
    <w:p w:rsidR="00301EEC" w:rsidRDefault="00301EEC" w:rsidP="00301EEC">
      <w:pPr>
        <w:pStyle w:val="PargrafodaLista"/>
        <w:numPr>
          <w:ilvl w:val="0"/>
          <w:numId w:val="7"/>
        </w:numPr>
      </w:pPr>
      <w:r>
        <w:t>Label Set Point Alarme Alto</w:t>
      </w:r>
    </w:p>
    <w:p w:rsidR="00301EEC" w:rsidRDefault="00301EEC" w:rsidP="00301EEC">
      <w:pPr>
        <w:pStyle w:val="PargrafodaLista"/>
        <w:numPr>
          <w:ilvl w:val="1"/>
          <w:numId w:val="7"/>
        </w:numPr>
      </w:pPr>
      <w:r>
        <w:t xml:space="preserve">Nome: </w:t>
      </w:r>
      <w:r w:rsidRPr="00301EEC">
        <w:t>txtsetpoint</w:t>
      </w:r>
      <w:r>
        <w:t>Alta;</w:t>
      </w:r>
    </w:p>
    <w:p w:rsidR="00301EEC" w:rsidRDefault="00301EEC" w:rsidP="00301EEC">
      <w:pPr>
        <w:pStyle w:val="PargrafodaLista"/>
        <w:numPr>
          <w:ilvl w:val="1"/>
          <w:numId w:val="7"/>
        </w:numPr>
      </w:pPr>
      <w:r>
        <w:t>Tamanho da Fonte: 5;</w:t>
      </w:r>
    </w:p>
    <w:p w:rsidR="00301EEC" w:rsidRDefault="00301EEC" w:rsidP="00301EEC">
      <w:pPr>
        <w:pStyle w:val="PargrafodaLista"/>
        <w:numPr>
          <w:ilvl w:val="0"/>
          <w:numId w:val="7"/>
        </w:numPr>
      </w:pPr>
      <w:r>
        <w:t>Display SetPoint Alarme de Temperatura Alta</w:t>
      </w:r>
    </w:p>
    <w:p w:rsidR="00301EEC" w:rsidRDefault="00301EEC" w:rsidP="00301EEC">
      <w:pPr>
        <w:pStyle w:val="PargrafodaLista"/>
        <w:numPr>
          <w:ilvl w:val="1"/>
          <w:numId w:val="7"/>
        </w:numPr>
      </w:pPr>
      <w:r>
        <w:t>Nome: DisplaySetPointAlta;</w:t>
      </w:r>
    </w:p>
    <w:p w:rsidR="00301EEC" w:rsidRDefault="00301EEC" w:rsidP="00301EEC">
      <w:pPr>
        <w:pStyle w:val="PargrafodaLista"/>
        <w:numPr>
          <w:ilvl w:val="1"/>
          <w:numId w:val="7"/>
        </w:numPr>
      </w:pPr>
      <w:r>
        <w:t>Tamanho da Fonte: 8;</w:t>
      </w:r>
    </w:p>
    <w:p w:rsidR="00301EEC" w:rsidRDefault="00024C21" w:rsidP="00301EEC">
      <w:pPr>
        <w:pStyle w:val="PargrafodaLista"/>
        <w:numPr>
          <w:ilvl w:val="0"/>
          <w:numId w:val="7"/>
        </w:numPr>
      </w:pPr>
      <w:r>
        <w:t>Botão Salvar</w:t>
      </w:r>
    </w:p>
    <w:p w:rsidR="00D84236" w:rsidRDefault="00D84236" w:rsidP="00D84236">
      <w:pPr>
        <w:pStyle w:val="PargrafodaLista"/>
        <w:numPr>
          <w:ilvl w:val="1"/>
          <w:numId w:val="7"/>
        </w:numPr>
      </w:pPr>
      <w:r>
        <w:t xml:space="preserve">Nome: </w:t>
      </w:r>
      <w:r w:rsidRPr="00D84236">
        <w:t>btnSalvar</w:t>
      </w:r>
      <w:r>
        <w:t>;</w:t>
      </w:r>
    </w:p>
    <w:p w:rsidR="00D84236" w:rsidRDefault="00D84236" w:rsidP="00D84236">
      <w:pPr>
        <w:pStyle w:val="PargrafodaLista"/>
        <w:numPr>
          <w:ilvl w:val="1"/>
          <w:numId w:val="7"/>
        </w:numPr>
      </w:pPr>
      <w:r>
        <w:t xml:space="preserve">Tamanho: 900 x </w:t>
      </w:r>
      <w:r w:rsidRPr="00D84236">
        <w:t>3238</w:t>
      </w:r>
      <w:r>
        <w:t>;</w:t>
      </w:r>
    </w:p>
    <w:p w:rsidR="00D84236" w:rsidRDefault="00D84236" w:rsidP="00D84236">
      <w:pPr>
        <w:pStyle w:val="PargrafodaLista"/>
        <w:numPr>
          <w:ilvl w:val="0"/>
          <w:numId w:val="7"/>
        </w:numPr>
      </w:pPr>
      <w:r>
        <w:t>Botão de Configurações Avançadas</w:t>
      </w:r>
    </w:p>
    <w:p w:rsidR="00D84236" w:rsidRDefault="00D84236" w:rsidP="00D84236">
      <w:pPr>
        <w:pStyle w:val="PargrafodaLista"/>
        <w:numPr>
          <w:ilvl w:val="1"/>
          <w:numId w:val="7"/>
        </w:numPr>
      </w:pPr>
      <w:r>
        <w:t xml:space="preserve">Nome: </w:t>
      </w:r>
      <w:r w:rsidRPr="00D84236">
        <w:t>btnAvancado</w:t>
      </w:r>
      <w:r>
        <w:t>;</w:t>
      </w:r>
    </w:p>
    <w:p w:rsidR="00D84236" w:rsidRDefault="00D84236" w:rsidP="00D84236">
      <w:pPr>
        <w:pStyle w:val="PargrafodaLista"/>
        <w:numPr>
          <w:ilvl w:val="1"/>
          <w:numId w:val="7"/>
        </w:numPr>
      </w:pPr>
      <w:r>
        <w:t xml:space="preserve">Tamanho: 900 x </w:t>
      </w:r>
      <w:r w:rsidRPr="00D84236">
        <w:t>3238</w:t>
      </w:r>
      <w:r>
        <w:t>;</w:t>
      </w:r>
    </w:p>
    <w:p w:rsidR="00F1378C" w:rsidRDefault="00F1378C" w:rsidP="00F1378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07"/>
        <w:gridCol w:w="1824"/>
        <w:gridCol w:w="4063"/>
      </w:tblGrid>
      <w:tr w:rsidR="00F1378C" w:rsidTr="00AE6E8F">
        <w:tc>
          <w:tcPr>
            <w:tcW w:w="2607" w:type="dxa"/>
          </w:tcPr>
          <w:p w:rsidR="00F1378C" w:rsidRDefault="00F1378C" w:rsidP="00F1378C">
            <w:r>
              <w:t>Nome</w:t>
            </w:r>
          </w:p>
        </w:tc>
        <w:tc>
          <w:tcPr>
            <w:tcW w:w="1824" w:type="dxa"/>
          </w:tcPr>
          <w:p w:rsidR="00F1378C" w:rsidRDefault="00F1378C" w:rsidP="00F1378C">
            <w:r>
              <w:t>Tipo</w:t>
            </w:r>
          </w:p>
        </w:tc>
        <w:tc>
          <w:tcPr>
            <w:tcW w:w="4063" w:type="dxa"/>
          </w:tcPr>
          <w:p w:rsidR="00F1378C" w:rsidRDefault="00F1378C" w:rsidP="00F1378C">
            <w:r>
              <w:t>Texto de Ajuda</w:t>
            </w:r>
          </w:p>
        </w:tc>
      </w:tr>
      <w:tr w:rsidR="00F1378C" w:rsidTr="00AE6E8F">
        <w:tc>
          <w:tcPr>
            <w:tcW w:w="2607" w:type="dxa"/>
          </w:tcPr>
          <w:p w:rsidR="00F1378C" w:rsidRDefault="00F1378C" w:rsidP="00F1378C">
            <w:r w:rsidRPr="00F1378C">
              <w:t>FonteTempInt</w:t>
            </w:r>
          </w:p>
        </w:tc>
        <w:tc>
          <w:tcPr>
            <w:tcW w:w="1824" w:type="dxa"/>
          </w:tcPr>
          <w:p w:rsidR="00F1378C" w:rsidRDefault="00F1378C" w:rsidP="00F1378C">
            <w:r w:rsidRPr="00F1378C">
              <w:t>XOBalcaoQuente</w:t>
            </w:r>
          </w:p>
        </w:tc>
        <w:tc>
          <w:tcPr>
            <w:tcW w:w="4063" w:type="dxa"/>
          </w:tcPr>
          <w:p w:rsidR="00F1378C" w:rsidRDefault="00F1378C" w:rsidP="00F1378C">
            <w:r w:rsidRPr="00F1378C">
              <w:t>Objeto do balcão quente associado a temperatura</w:t>
            </w:r>
          </w:p>
        </w:tc>
      </w:tr>
      <w:tr w:rsidR="00F1378C" w:rsidTr="00AE6E8F">
        <w:tc>
          <w:tcPr>
            <w:tcW w:w="2607" w:type="dxa"/>
          </w:tcPr>
          <w:p w:rsidR="00F1378C" w:rsidRDefault="00F1378C" w:rsidP="00F1378C">
            <w:r w:rsidRPr="00F1378C">
              <w:t>FonteSetPointTempInt</w:t>
            </w:r>
          </w:p>
        </w:tc>
        <w:tc>
          <w:tcPr>
            <w:tcW w:w="1824" w:type="dxa"/>
          </w:tcPr>
          <w:p w:rsidR="00F1378C" w:rsidRDefault="00F1378C" w:rsidP="00F1378C">
            <w:r w:rsidRPr="00F1378C">
              <w:t>XOBalcaoQuente</w:t>
            </w:r>
          </w:p>
        </w:tc>
        <w:tc>
          <w:tcPr>
            <w:tcW w:w="4063" w:type="dxa"/>
          </w:tcPr>
          <w:p w:rsidR="00F1378C" w:rsidRDefault="00F1378C" w:rsidP="00F1378C">
            <w:r w:rsidRPr="00F1378C">
              <w:t>Objeto do balcão quente associado a</w:t>
            </w:r>
            <w:r>
              <w:t>o setpoint da</w:t>
            </w:r>
            <w:r w:rsidRPr="00F1378C">
              <w:t xml:space="preserve"> temperatura</w:t>
            </w:r>
          </w:p>
        </w:tc>
      </w:tr>
      <w:tr w:rsidR="00F1378C" w:rsidTr="00AE6E8F">
        <w:tc>
          <w:tcPr>
            <w:tcW w:w="2607" w:type="dxa"/>
          </w:tcPr>
          <w:p w:rsidR="00F1378C" w:rsidRDefault="00F1378C" w:rsidP="00F1378C">
            <w:r w:rsidRPr="00F1378C">
              <w:t>FonteSetPointAlarmeAlta</w:t>
            </w:r>
          </w:p>
        </w:tc>
        <w:tc>
          <w:tcPr>
            <w:tcW w:w="1824" w:type="dxa"/>
          </w:tcPr>
          <w:p w:rsidR="00F1378C" w:rsidRDefault="00F1378C" w:rsidP="00F1378C">
            <w:r w:rsidRPr="00F1378C">
              <w:t>XOBalcaoQuente</w:t>
            </w:r>
          </w:p>
        </w:tc>
        <w:tc>
          <w:tcPr>
            <w:tcW w:w="4063" w:type="dxa"/>
          </w:tcPr>
          <w:p w:rsidR="00F1378C" w:rsidRDefault="00F1378C" w:rsidP="00F1378C">
            <w:r w:rsidRPr="00F1378C">
              <w:t>Objeto do balcão quente associado a</w:t>
            </w:r>
            <w:r>
              <w:t>o setpoint de alarme da</w:t>
            </w:r>
            <w:r w:rsidRPr="00F1378C">
              <w:t xml:space="preserve"> temperatura</w:t>
            </w:r>
            <w:r>
              <w:t xml:space="preserve"> alta</w:t>
            </w:r>
          </w:p>
        </w:tc>
      </w:tr>
      <w:tr w:rsidR="00F1378C" w:rsidTr="00AE6E8F">
        <w:tc>
          <w:tcPr>
            <w:tcW w:w="2607" w:type="dxa"/>
          </w:tcPr>
          <w:p w:rsidR="00F1378C" w:rsidRDefault="00F1378C" w:rsidP="00F1378C">
            <w:r w:rsidRPr="00F1378C">
              <w:t>FonteSetPointAlarmeBaixa</w:t>
            </w:r>
          </w:p>
        </w:tc>
        <w:tc>
          <w:tcPr>
            <w:tcW w:w="1824" w:type="dxa"/>
          </w:tcPr>
          <w:p w:rsidR="00F1378C" w:rsidRDefault="00F1378C" w:rsidP="00F1378C">
            <w:r w:rsidRPr="00F1378C">
              <w:t>XOBalcaoQuente</w:t>
            </w:r>
          </w:p>
        </w:tc>
        <w:tc>
          <w:tcPr>
            <w:tcW w:w="4063" w:type="dxa"/>
          </w:tcPr>
          <w:p w:rsidR="00F1378C" w:rsidRDefault="00F1378C" w:rsidP="00F1378C">
            <w:r w:rsidRPr="00F1378C">
              <w:t>Objeto do balcão quente associado a</w:t>
            </w:r>
            <w:r>
              <w:t>o setpoint de alarme da</w:t>
            </w:r>
            <w:r w:rsidRPr="00F1378C">
              <w:t xml:space="preserve"> temperatura</w:t>
            </w:r>
            <w:r>
              <w:t xml:space="preserve"> baixa</w:t>
            </w:r>
          </w:p>
        </w:tc>
      </w:tr>
    </w:tbl>
    <w:p w:rsidR="00F1378C" w:rsidRDefault="00F1378C" w:rsidP="00F1378C"/>
    <w:p w:rsidR="00F1378C" w:rsidRDefault="00F1378C" w:rsidP="00F1378C"/>
    <w:p w:rsidR="00F1378C" w:rsidRDefault="00F1378C" w:rsidP="00F1378C"/>
    <w:p w:rsidR="00F1378C" w:rsidRDefault="00F1378C" w:rsidP="00F1378C"/>
    <w:p w:rsidR="00F1378C" w:rsidRDefault="00F1378C" w:rsidP="00F1378C"/>
    <w:p w:rsidR="00E16420" w:rsidRDefault="00E16420" w:rsidP="00E16420">
      <w:pPr>
        <w:pStyle w:val="PargrafodaLista"/>
        <w:numPr>
          <w:ilvl w:val="0"/>
          <w:numId w:val="1"/>
        </w:numPr>
      </w:pPr>
      <w:r>
        <w:t>Calendário</w:t>
      </w:r>
    </w:p>
    <w:p w:rsidR="00E16420" w:rsidRPr="00D670B8" w:rsidRDefault="00E16420" w:rsidP="00E16420">
      <w:pPr>
        <w:rPr>
          <w:b/>
        </w:rPr>
      </w:pPr>
      <w:r w:rsidRPr="00D670B8">
        <w:rPr>
          <w:b/>
        </w:rPr>
        <w:lastRenderedPageBreak/>
        <w:t>Tabela de Relação do Calendário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3679"/>
      </w:tblGrid>
      <w:tr w:rsidR="00E16420" w:rsidTr="00E16420">
        <w:tc>
          <w:tcPr>
            <w:tcW w:w="1129" w:type="dxa"/>
          </w:tcPr>
          <w:p w:rsidR="00E16420" w:rsidRDefault="00E16420" w:rsidP="00E16420">
            <w:r>
              <w:t>Carel</w:t>
            </w:r>
          </w:p>
        </w:tc>
        <w:tc>
          <w:tcPr>
            <w:tcW w:w="3686" w:type="dxa"/>
          </w:tcPr>
          <w:p w:rsidR="00E16420" w:rsidRDefault="00E16420" w:rsidP="00E16420">
            <w:r>
              <w:t>Relação</w:t>
            </w:r>
          </w:p>
        </w:tc>
        <w:tc>
          <w:tcPr>
            <w:tcW w:w="3679" w:type="dxa"/>
          </w:tcPr>
          <w:p w:rsidR="00E16420" w:rsidRDefault="00E16420" w:rsidP="00E16420">
            <w:r>
              <w:t>Supervisório</w:t>
            </w:r>
          </w:p>
        </w:tc>
      </w:tr>
      <w:tr w:rsidR="00E16420" w:rsidTr="00E16420">
        <w:tc>
          <w:tcPr>
            <w:tcW w:w="1129" w:type="dxa"/>
          </w:tcPr>
          <w:p w:rsidR="00E16420" w:rsidRDefault="00E16420" w:rsidP="00E16420">
            <w:r>
              <w:t>0</w:t>
            </w:r>
          </w:p>
        </w:tc>
        <w:tc>
          <w:tcPr>
            <w:tcW w:w="3686" w:type="dxa"/>
          </w:tcPr>
          <w:p w:rsidR="00E16420" w:rsidRDefault="00E16420" w:rsidP="00E16420">
            <w:r>
              <w:t>Desativado</w:t>
            </w:r>
          </w:p>
        </w:tc>
        <w:tc>
          <w:tcPr>
            <w:tcW w:w="3679" w:type="dxa"/>
          </w:tcPr>
          <w:p w:rsidR="00E16420" w:rsidRDefault="00D670B8" w:rsidP="00E16420">
            <w:r>
              <w:t>btnDesativado</w:t>
            </w:r>
          </w:p>
        </w:tc>
      </w:tr>
      <w:tr w:rsidR="00E16420" w:rsidTr="00E16420">
        <w:tc>
          <w:tcPr>
            <w:tcW w:w="1129" w:type="dxa"/>
          </w:tcPr>
          <w:p w:rsidR="00E16420" w:rsidRDefault="00E16420" w:rsidP="00E16420">
            <w:r>
              <w:t>1 – 7</w:t>
            </w:r>
          </w:p>
        </w:tc>
        <w:tc>
          <w:tcPr>
            <w:tcW w:w="3686" w:type="dxa"/>
          </w:tcPr>
          <w:p w:rsidR="00E16420" w:rsidRDefault="00E16420" w:rsidP="00E16420">
            <w:r>
              <w:t>Segunda à Domingo</w:t>
            </w:r>
          </w:p>
        </w:tc>
        <w:tc>
          <w:tcPr>
            <w:tcW w:w="3679" w:type="dxa"/>
          </w:tcPr>
          <w:p w:rsidR="00E16420" w:rsidRDefault="00D670B8" w:rsidP="00E16420">
            <w:r>
              <w:t>btnSegDom</w:t>
            </w:r>
          </w:p>
        </w:tc>
      </w:tr>
      <w:tr w:rsidR="00E16420" w:rsidTr="00E16420">
        <w:tc>
          <w:tcPr>
            <w:tcW w:w="1129" w:type="dxa"/>
          </w:tcPr>
          <w:p w:rsidR="00E16420" w:rsidRDefault="00E16420" w:rsidP="00E16420">
            <w:r>
              <w:t>8</w:t>
            </w:r>
          </w:p>
        </w:tc>
        <w:tc>
          <w:tcPr>
            <w:tcW w:w="3686" w:type="dxa"/>
          </w:tcPr>
          <w:p w:rsidR="00E16420" w:rsidRDefault="00E16420" w:rsidP="00E16420">
            <w:r>
              <w:t>Segunda à Sexta</w:t>
            </w:r>
          </w:p>
        </w:tc>
        <w:tc>
          <w:tcPr>
            <w:tcW w:w="3679" w:type="dxa"/>
          </w:tcPr>
          <w:p w:rsidR="00E16420" w:rsidRDefault="00D670B8" w:rsidP="00E16420">
            <w:r>
              <w:t>btnSegSex</w:t>
            </w:r>
          </w:p>
        </w:tc>
      </w:tr>
      <w:tr w:rsidR="00E16420" w:rsidTr="00E16420">
        <w:tc>
          <w:tcPr>
            <w:tcW w:w="1129" w:type="dxa"/>
          </w:tcPr>
          <w:p w:rsidR="00E16420" w:rsidRDefault="00E16420" w:rsidP="00E16420">
            <w:r>
              <w:t>9</w:t>
            </w:r>
          </w:p>
        </w:tc>
        <w:tc>
          <w:tcPr>
            <w:tcW w:w="3686" w:type="dxa"/>
          </w:tcPr>
          <w:p w:rsidR="00E16420" w:rsidRDefault="00E16420" w:rsidP="00E16420">
            <w:r>
              <w:t>Segunda à Sábado</w:t>
            </w:r>
          </w:p>
        </w:tc>
        <w:tc>
          <w:tcPr>
            <w:tcW w:w="3679" w:type="dxa"/>
          </w:tcPr>
          <w:p w:rsidR="00E16420" w:rsidRDefault="00D670B8" w:rsidP="00E16420">
            <w:r>
              <w:t>btnSegSab</w:t>
            </w:r>
          </w:p>
        </w:tc>
      </w:tr>
      <w:tr w:rsidR="00E16420" w:rsidTr="00E16420">
        <w:tc>
          <w:tcPr>
            <w:tcW w:w="1129" w:type="dxa"/>
          </w:tcPr>
          <w:p w:rsidR="00E16420" w:rsidRDefault="00E16420" w:rsidP="00E16420">
            <w:r>
              <w:t>10</w:t>
            </w:r>
          </w:p>
        </w:tc>
        <w:tc>
          <w:tcPr>
            <w:tcW w:w="3686" w:type="dxa"/>
          </w:tcPr>
          <w:p w:rsidR="00E16420" w:rsidRDefault="00E16420" w:rsidP="00E16420">
            <w:r>
              <w:t>Sábado e Domingo</w:t>
            </w:r>
          </w:p>
        </w:tc>
        <w:tc>
          <w:tcPr>
            <w:tcW w:w="3679" w:type="dxa"/>
          </w:tcPr>
          <w:p w:rsidR="00E16420" w:rsidRDefault="00D670B8" w:rsidP="00E16420">
            <w:r>
              <w:t>btnSabDom</w:t>
            </w:r>
          </w:p>
        </w:tc>
      </w:tr>
      <w:tr w:rsidR="00E16420" w:rsidTr="00E16420">
        <w:tc>
          <w:tcPr>
            <w:tcW w:w="1129" w:type="dxa"/>
          </w:tcPr>
          <w:p w:rsidR="00E16420" w:rsidRDefault="00E16420" w:rsidP="00E16420">
            <w:r>
              <w:t>11</w:t>
            </w:r>
          </w:p>
        </w:tc>
        <w:tc>
          <w:tcPr>
            <w:tcW w:w="3686" w:type="dxa"/>
          </w:tcPr>
          <w:p w:rsidR="00E16420" w:rsidRDefault="00E16420" w:rsidP="00E16420">
            <w:r>
              <w:t>Todos os dias</w:t>
            </w:r>
          </w:p>
        </w:tc>
        <w:tc>
          <w:tcPr>
            <w:tcW w:w="3679" w:type="dxa"/>
          </w:tcPr>
          <w:p w:rsidR="00E16420" w:rsidRDefault="00D670B8" w:rsidP="00E16420">
            <w:r>
              <w:t>btnTodosDias</w:t>
            </w:r>
          </w:p>
        </w:tc>
      </w:tr>
    </w:tbl>
    <w:p w:rsidR="007F0279" w:rsidRDefault="007F0279" w:rsidP="00E16420"/>
    <w:p w:rsidR="007F0279" w:rsidRPr="00F1378C" w:rsidRDefault="007F0279" w:rsidP="00E16420"/>
    <w:sectPr w:rsidR="007F0279" w:rsidRPr="00F1378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722" w:rsidRDefault="00E56722" w:rsidP="0014707F">
      <w:pPr>
        <w:spacing w:after="0" w:line="240" w:lineRule="auto"/>
      </w:pPr>
      <w:r>
        <w:separator/>
      </w:r>
    </w:p>
  </w:endnote>
  <w:endnote w:type="continuationSeparator" w:id="0">
    <w:p w:rsidR="00E56722" w:rsidRDefault="00E56722" w:rsidP="00147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362606"/>
      <w:docPartObj>
        <w:docPartGallery w:val="Page Numbers (Bottom of Page)"/>
        <w:docPartUnique/>
      </w:docPartObj>
    </w:sdtPr>
    <w:sdtEndPr/>
    <w:sdtContent>
      <w:p w:rsidR="0014707F" w:rsidRDefault="00CF1578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21590" b="1905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F1578" w:rsidRPr="00CF1578" w:rsidRDefault="00CF1578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CF1578">
                                  <w:rPr>
                                    <w:color w:val="FF0000"/>
                                  </w:rPr>
                                  <w:fldChar w:fldCharType="begin"/>
                                </w:r>
                                <w:r w:rsidRPr="00CF1578">
                                  <w:rPr>
                                    <w:color w:val="FF0000"/>
                                  </w:rPr>
                                  <w:instrText>PAGE    \* MERGEFORMAT</w:instrText>
                                </w:r>
                                <w:r w:rsidRPr="00CF1578">
                                  <w:rPr>
                                    <w:color w:val="FF0000"/>
                                  </w:rPr>
                                  <w:fldChar w:fldCharType="separate"/>
                                </w:r>
                                <w:r w:rsidR="005D4086">
                                  <w:rPr>
                                    <w:noProof/>
                                    <w:color w:val="FF0000"/>
                                  </w:rPr>
                                  <w:t>3</w:t>
                                </w:r>
                                <w:r w:rsidRPr="00CF1578">
                                  <w:rPr>
                                    <w:color w:val="FF000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" o:spid="_x0000_s1026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E6CNPPEDAABeDQAADgAAAAAAAAAAAAAAAAAuAgAAZHJzL2Uyb0Rv&#10;Yy54bWxQSwECLQAUAAYACAAAACEA8C245NsAAAAFAQAADwAAAAAAAAAAAAAAAABLBgAAZHJzL2Rv&#10;d25yZXYueG1sUEsFBgAAAAAEAAQA8wAAAFM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xrIMIA&#10;AADaAAAADwAAAGRycy9kb3ducmV2LnhtbESPwWrDMBBE74X+g9hAb7Wc4gbjRAmhtNAeAq2T3Bdr&#10;Y5lYKyMpsfP3UaHQ4zAzb5jVZrK9uJIPnWMF8ywHQdw43XGr4LD/eC5BhIissXdMCm4UYLN+fFhh&#10;pd3IP3StYysShEOFCkyMQyVlaAxZDJkbiJN3ct5iTNK3UnscE9z28iXPF9Jix2nB4EBvhppzfbEK&#10;qDzu+kXRcBzml6/bu/Sm+PZKPc2m7RJEpCn+h//an1rBK/xeSTd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GsgwgAAANoAAAAPAAAAAAAAAAAAAAAAAJgCAABkcnMvZG93&#10;bnJldi54bWxQSwUGAAAAAAQABAD1AAAAhwMAAAAA&#10;" filled="f" strokecolor="red">
                    <v:textbox inset="0,0,0,0">
                      <w:txbxContent>
                        <w:p w:rsidR="00CF1578" w:rsidRPr="00CF1578" w:rsidRDefault="00CF1578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CF1578">
                            <w:rPr>
                              <w:color w:val="FF0000"/>
                            </w:rPr>
                            <w:fldChar w:fldCharType="begin"/>
                          </w:r>
                          <w:r w:rsidRPr="00CF1578">
                            <w:rPr>
                              <w:color w:val="FF0000"/>
                            </w:rPr>
                            <w:instrText>PAGE    \* MERGEFORMAT</w:instrText>
                          </w:r>
                          <w:r w:rsidRPr="00CF1578">
                            <w:rPr>
                              <w:color w:val="FF0000"/>
                            </w:rPr>
                            <w:fldChar w:fldCharType="separate"/>
                          </w:r>
                          <w:r w:rsidR="005D4086">
                            <w:rPr>
                              <w:noProof/>
                              <w:color w:val="FF0000"/>
                            </w:rPr>
                            <w:t>3</w:t>
                          </w:r>
                          <w:r w:rsidRPr="00CF1578">
                            <w:rPr>
                              <w:color w:val="FF000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2PeFU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rq4cEAAADaAAAADwAAAGRycy9kb3ducmV2LnhtbESPzarCMBSE94LvEI5wdzbVhT/VKCLI&#10;Fdz49wCH5thWm5OSRK0+vblwweUwM98w82VravEg5yvLCgZJCoI4t7riQsH5tOlPQPiArLG2TApe&#10;5GG56HbmmGn75AM9jqEQEcI+QwVlCE0mpc9LMugT2xBH72KdwRClK6R2+IxwU8thmo6kwYrjQokN&#10;rUvKb8e7UbDbT/fD34nZvqc3g+46Guv3fafUT69dzUAEasM3/N/eagVj+LsSb4Bc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GurhwQAAANoAAAAPAAAAAAAAAAAAAAAA&#10;AKECAABkcnMvZG93bnJldi54bWxQSwUGAAAAAAQABAD5AAAAjwMAAAAA&#10;" strokecolor="red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Z0JsAAAADaAAAADwAAAGRycy9kb3ducmV2LnhtbERPTYvCMBC9C/6HMMLeNO0eVqmmRQTB&#10;lUVQu4vHoRnbYjMpTbTdf28OgsfH+15lg2nEgzpXW1YQzyIQxIXVNZcK8vN2ugDhPLLGxjIp+CcH&#10;WToerTDRtucjPU6+FCGEXYIKKu/bREpXVGTQzWxLHLir7Qz6ALtS6g77EG4a+RlFX9JgzaGhwpY2&#10;FRW3090oOPbXMx/yaL7/yX+boox3f/H3RamPybBegvA0+Lf45d5pBWFruBJugEy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R2dCbAAAAA2gAAAA8AAAAAAAAAAAAAAAAA&#10;oQIAAGRycy9kb3ducmV2LnhtbFBLBQYAAAAABAAEAPkAAACOAwAAAAA=&#10;" adj="20904" strokecolor="red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722" w:rsidRDefault="00E56722" w:rsidP="0014707F">
      <w:pPr>
        <w:spacing w:after="0" w:line="240" w:lineRule="auto"/>
      </w:pPr>
      <w:r>
        <w:separator/>
      </w:r>
    </w:p>
  </w:footnote>
  <w:footnote w:type="continuationSeparator" w:id="0">
    <w:p w:rsidR="00E56722" w:rsidRDefault="00E56722" w:rsidP="00147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07F" w:rsidRPr="00CF1578" w:rsidRDefault="00CF1578" w:rsidP="0014707F">
    <w:pPr>
      <w:pStyle w:val="Cabealho"/>
      <w:jc w:val="right"/>
      <w:rPr>
        <w:rFonts w:ascii="Arial Black" w:hAnsi="Arial Black"/>
        <w:b/>
        <w:color w:val="FF0000"/>
        <w:sz w:val="32"/>
        <w:szCs w:val="40"/>
      </w:rPr>
    </w:pPr>
    <w:r>
      <w:rPr>
        <w:b/>
        <w:color w:val="FF0000"/>
        <w:sz w:val="40"/>
        <w:szCs w:val="40"/>
      </w:rPr>
      <w:fldChar w:fldCharType="begin"/>
    </w:r>
    <w:r>
      <w:rPr>
        <w:b/>
        <w:color w:val="FF0000"/>
        <w:sz w:val="40"/>
        <w:szCs w:val="40"/>
      </w:rPr>
      <w:instrText xml:space="preserve"> TITLE \* Upper \* MERGEFORMAT </w:instrText>
    </w:r>
    <w:r>
      <w:rPr>
        <w:b/>
        <w:color w:val="FF0000"/>
        <w:sz w:val="40"/>
        <w:szCs w:val="40"/>
      </w:rPr>
      <w:fldChar w:fldCharType="end"/>
    </w:r>
    <w:r>
      <w:rPr>
        <w:b/>
        <w:noProof/>
        <w:color w:val="FF0000"/>
        <w:sz w:val="40"/>
        <w:szCs w:val="4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088C75" wp14:editId="40011B80">
              <wp:simplePos x="0" y="0"/>
              <wp:positionH relativeFrom="column">
                <wp:posOffset>-1102995</wp:posOffset>
              </wp:positionH>
              <wp:positionV relativeFrom="paragraph">
                <wp:posOffset>-266700</wp:posOffset>
              </wp:positionV>
              <wp:extent cx="7632000" cy="45085"/>
              <wp:effectExtent l="0" t="0" r="26670" b="12065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0" cy="4508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D5B90D7" id="Retângulo 3" o:spid="_x0000_s1026" style="position:absolute;margin-left:-86.85pt;margin-top:-21pt;width:600.95pt;height: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" fillcolor="red" strokecolor="red" strokeweight="1pt"/>
          </w:pict>
        </mc:Fallback>
      </mc:AlternateContent>
    </w:r>
    <w:r w:rsidR="0014707F" w:rsidRPr="0014707F">
      <w:rPr>
        <w:b/>
        <w:color w:val="FF0000"/>
        <w:sz w:val="40"/>
        <w:szCs w:val="40"/>
      </w:rPr>
      <w:fldChar w:fldCharType="begin"/>
    </w:r>
    <w:r w:rsidR="0014707F" w:rsidRPr="0014707F">
      <w:rPr>
        <w:b/>
        <w:color w:val="FF0000"/>
        <w:sz w:val="40"/>
        <w:szCs w:val="40"/>
      </w:rPr>
      <w:instrText xml:space="preserve"> SUBJECT  \* Upper  \* MERGEFORMAT </w:instrText>
    </w:r>
    <w:r w:rsidR="0014707F" w:rsidRPr="0014707F">
      <w:rPr>
        <w:b/>
        <w:color w:val="FF0000"/>
        <w:sz w:val="40"/>
        <w:szCs w:val="40"/>
      </w:rPr>
      <w:fldChar w:fldCharType="separate"/>
    </w:r>
    <w:r w:rsidR="00210FB8">
      <w:rPr>
        <w:b/>
        <w:color w:val="FF0000"/>
        <w:sz w:val="40"/>
        <w:szCs w:val="40"/>
      </w:rPr>
      <w:t>DOCUMENTO DE REQUISITOS - CONTROL</w:t>
    </w:r>
    <w:r w:rsidR="0014707F" w:rsidRPr="0014707F">
      <w:rPr>
        <w:b/>
        <w:color w:val="FF0000"/>
        <w:sz w:val="40"/>
        <w:szCs w:val="40"/>
      </w:rPr>
      <w:fldChar w:fldCharType="end"/>
    </w:r>
    <w:r w:rsidR="00210FB8">
      <w:rPr>
        <w:b/>
        <w:color w:val="FF0000"/>
        <w:sz w:val="40"/>
        <w:szCs w:val="40"/>
      </w:rPr>
      <w:t xml:space="preserve"> TECH</w:t>
    </w:r>
  </w:p>
  <w:p w:rsidR="0014707F" w:rsidRPr="0014707F" w:rsidRDefault="00CF1578" w:rsidP="0014707F">
    <w:pPr>
      <w:pStyle w:val="Cabealho"/>
      <w:jc w:val="right"/>
      <w:rPr>
        <w:b/>
        <w:color w:val="FF0000"/>
        <w:sz w:val="40"/>
        <w:szCs w:val="40"/>
      </w:rPr>
    </w:pPr>
    <w:r>
      <w:rPr>
        <w:b/>
        <w:noProof/>
        <w:color w:val="FF0000"/>
        <w:sz w:val="40"/>
        <w:szCs w:val="40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405F2A" wp14:editId="458F9D4F">
              <wp:simplePos x="0" y="0"/>
              <wp:positionH relativeFrom="column">
                <wp:posOffset>-1064895</wp:posOffset>
              </wp:positionH>
              <wp:positionV relativeFrom="paragraph">
                <wp:posOffset>208280</wp:posOffset>
              </wp:positionV>
              <wp:extent cx="7543800" cy="45085"/>
              <wp:effectExtent l="0" t="0" r="19050" b="12065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4508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65C1B5" id="Retângulo 2" o:spid="_x0000_s1026" style="position:absolute;margin-left:-83.85pt;margin-top:16.4pt;width:594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" fillcolor="red" strokecolor="red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F1D31"/>
    <w:multiLevelType w:val="hybridMultilevel"/>
    <w:tmpl w:val="4CE41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4D66"/>
    <w:multiLevelType w:val="hybridMultilevel"/>
    <w:tmpl w:val="2866429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B39A6"/>
    <w:multiLevelType w:val="hybridMultilevel"/>
    <w:tmpl w:val="C43E0E90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24836322"/>
    <w:multiLevelType w:val="hybridMultilevel"/>
    <w:tmpl w:val="9EA0F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61026"/>
    <w:multiLevelType w:val="hybridMultilevel"/>
    <w:tmpl w:val="806AF4B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105C2"/>
    <w:multiLevelType w:val="hybridMultilevel"/>
    <w:tmpl w:val="22A22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C5E70"/>
    <w:multiLevelType w:val="hybridMultilevel"/>
    <w:tmpl w:val="8A601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B8"/>
    <w:rsid w:val="0000485F"/>
    <w:rsid w:val="00024C21"/>
    <w:rsid w:val="000919A8"/>
    <w:rsid w:val="000B25EA"/>
    <w:rsid w:val="0014707F"/>
    <w:rsid w:val="00172EFF"/>
    <w:rsid w:val="00193244"/>
    <w:rsid w:val="00210FB8"/>
    <w:rsid w:val="00237127"/>
    <w:rsid w:val="0025340E"/>
    <w:rsid w:val="002551D7"/>
    <w:rsid w:val="002A78F4"/>
    <w:rsid w:val="002D5803"/>
    <w:rsid w:val="00301EEC"/>
    <w:rsid w:val="00344472"/>
    <w:rsid w:val="003B31F0"/>
    <w:rsid w:val="003F10D3"/>
    <w:rsid w:val="003F2617"/>
    <w:rsid w:val="004565EC"/>
    <w:rsid w:val="00492FE0"/>
    <w:rsid w:val="004A650B"/>
    <w:rsid w:val="004D33F6"/>
    <w:rsid w:val="004E7380"/>
    <w:rsid w:val="005137D3"/>
    <w:rsid w:val="0052385C"/>
    <w:rsid w:val="00530D05"/>
    <w:rsid w:val="00554CCB"/>
    <w:rsid w:val="0058780B"/>
    <w:rsid w:val="0059489E"/>
    <w:rsid w:val="005B39D9"/>
    <w:rsid w:val="005D4086"/>
    <w:rsid w:val="005F4EF3"/>
    <w:rsid w:val="00625B84"/>
    <w:rsid w:val="00660F1B"/>
    <w:rsid w:val="006A2117"/>
    <w:rsid w:val="006A7A88"/>
    <w:rsid w:val="007051C0"/>
    <w:rsid w:val="007B7BD5"/>
    <w:rsid w:val="007F0279"/>
    <w:rsid w:val="00822EF8"/>
    <w:rsid w:val="0086011A"/>
    <w:rsid w:val="008876DD"/>
    <w:rsid w:val="008A2BD8"/>
    <w:rsid w:val="00990348"/>
    <w:rsid w:val="009B7331"/>
    <w:rsid w:val="00A22D11"/>
    <w:rsid w:val="00A8317B"/>
    <w:rsid w:val="00AD432E"/>
    <w:rsid w:val="00AD4FF2"/>
    <w:rsid w:val="00AE6E8F"/>
    <w:rsid w:val="00B40BE4"/>
    <w:rsid w:val="00B4280B"/>
    <w:rsid w:val="00BC7A39"/>
    <w:rsid w:val="00BD56DC"/>
    <w:rsid w:val="00C01DB0"/>
    <w:rsid w:val="00CB49D9"/>
    <w:rsid w:val="00CE1CBD"/>
    <w:rsid w:val="00CF1578"/>
    <w:rsid w:val="00D42770"/>
    <w:rsid w:val="00D670B8"/>
    <w:rsid w:val="00D84236"/>
    <w:rsid w:val="00DD62B3"/>
    <w:rsid w:val="00E16420"/>
    <w:rsid w:val="00E43B7F"/>
    <w:rsid w:val="00E56722"/>
    <w:rsid w:val="00E8110C"/>
    <w:rsid w:val="00EB24B9"/>
    <w:rsid w:val="00EB4473"/>
    <w:rsid w:val="00EB49C2"/>
    <w:rsid w:val="00ED5D50"/>
    <w:rsid w:val="00F1378C"/>
    <w:rsid w:val="00F649BD"/>
    <w:rsid w:val="00F6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CFB299-FE82-42DC-B30E-6DEA4E0D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707F"/>
  </w:style>
  <w:style w:type="paragraph" w:styleId="Rodap">
    <w:name w:val="footer"/>
    <w:basedOn w:val="Normal"/>
    <w:link w:val="RodapChar"/>
    <w:uiPriority w:val="99"/>
    <w:unhideWhenUsed/>
    <w:rsid w:val="001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707F"/>
  </w:style>
  <w:style w:type="character" w:styleId="TextodoEspaoReservado">
    <w:name w:val="Placeholder Text"/>
    <w:basedOn w:val="Fontepargpadro"/>
    <w:uiPriority w:val="99"/>
    <w:semiHidden/>
    <w:rsid w:val="0014707F"/>
    <w:rPr>
      <w:color w:val="808080"/>
    </w:rPr>
  </w:style>
  <w:style w:type="table" w:styleId="Tabelacomgrade">
    <w:name w:val="Table Grid"/>
    <w:basedOn w:val="Tabelanormal"/>
    <w:uiPriority w:val="39"/>
    <w:rsid w:val="00EB4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B49C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B4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i\Documents\Modelos%20Personalizados%20do%20Office\Documento%20de%20Requisito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E9A81-BC62-4111-B999-D533BC82D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Requisitos.dotx</Template>
  <TotalTime>4472</TotalTime>
  <Pages>1</Pages>
  <Words>750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Documento de Requisitos - ControlSS</dc:subject>
  <dc:creator>Giovani Stefani</dc:creator>
  <cp:keywords/>
  <dc:description/>
  <cp:lastModifiedBy>Giovani Stefani</cp:lastModifiedBy>
  <cp:revision>35</cp:revision>
  <dcterms:created xsi:type="dcterms:W3CDTF">2016-12-26T11:37:00Z</dcterms:created>
  <dcterms:modified xsi:type="dcterms:W3CDTF">2017-01-25T11:56:00Z</dcterms:modified>
</cp:coreProperties>
</file>